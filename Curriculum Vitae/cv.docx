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/>
  <w:body>
    <w:p w:rsidR="00A654E6" w:rsidRDefault="007B42C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CBC35" wp14:editId="037D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4019550</wp:posOffset>
                </wp:positionV>
                <wp:extent cx="4733925" cy="16859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D1" w:rsidRPr="00A654E6" w:rsidRDefault="00D412D1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(2015-2016): Undergraduate 1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and 2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Year of BSc Computer Science at The University of Sheffield</w:t>
                            </w:r>
                          </w:p>
                          <w:p w:rsidR="00D412D1" w:rsidRPr="00A654E6" w:rsidRDefault="00D412D1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(2014-2015): Sheffield International College (SIC)</w:t>
                            </w:r>
                          </w:p>
                          <w:p w:rsidR="00D412D1" w:rsidRPr="00A654E6" w:rsidRDefault="00D412D1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(2012-2014): </w:t>
                            </w:r>
                            <w:proofErr w:type="spellStart"/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Guigang</w:t>
                            </w:r>
                            <w:proofErr w:type="spellEnd"/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Senior High School in Guangxi,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CBC3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9.5pt;margin-top:316.5pt;width:372.75pt;height:13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" filled="f" stroked="f" strokeweight="2pt">
                <v:textbox>
                  <w:txbxContent>
                    <w:p w:rsidR="00D412D1" w:rsidRPr="00A654E6" w:rsidRDefault="00D412D1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(2015-2016): Undergraduate 1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and 2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Year of BSc Computer Science at The University of Sheffield</w:t>
                      </w:r>
                    </w:p>
                    <w:p w:rsidR="00D412D1" w:rsidRPr="00A654E6" w:rsidRDefault="00D412D1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(2014-2015): Sheffield International College (SIC)</w:t>
                      </w:r>
                    </w:p>
                    <w:p w:rsidR="00D412D1" w:rsidRPr="00A654E6" w:rsidRDefault="00D412D1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(2012-2014): </w:t>
                      </w:r>
                      <w:proofErr w:type="spellStart"/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Guigang</w:t>
                      </w:r>
                      <w:proofErr w:type="spellEnd"/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Senior High School in Guangxi,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C92A3" wp14:editId="15E260DE">
                <wp:simplePos x="0" y="0"/>
                <wp:positionH relativeFrom="column">
                  <wp:posOffset>-171450</wp:posOffset>
                </wp:positionH>
                <wp:positionV relativeFrom="paragraph">
                  <wp:posOffset>3924300</wp:posOffset>
                </wp:positionV>
                <wp:extent cx="1295400" cy="571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dashDot"/>
                        </a:ln>
                      </wps:spPr>
                      <wps:txbx>
                        <w:txbxContent>
                          <w:p w:rsidR="00D412D1" w:rsidRPr="00E838BC" w:rsidRDefault="00D412D1" w:rsidP="00E838BC">
                            <w:pP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92A3" id="Text Box 12" o:spid="_x0000_s1027" type="#_x0000_t202" style="position:absolute;margin-left:-13.5pt;margin-top:309pt;width:102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" filled="f" stroked="f" strokeweight="1.5pt">
                <v:stroke dashstyle="dashDot"/>
                <v:textbox>
                  <w:txbxContent>
                    <w:p w:rsidR="00D412D1" w:rsidRPr="00E838BC" w:rsidRDefault="00D412D1" w:rsidP="00E838BC">
                      <w:pP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AADC9F" wp14:editId="3DDE8D8A">
                <wp:simplePos x="0" y="0"/>
                <wp:positionH relativeFrom="column">
                  <wp:posOffset>1466850</wp:posOffset>
                </wp:positionH>
                <wp:positionV relativeFrom="paragraph">
                  <wp:posOffset>2476500</wp:posOffset>
                </wp:positionV>
                <wp:extent cx="2790825" cy="1371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D1" w:rsidRPr="00E838BC" w:rsidRDefault="00D412D1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Birthday: 2</w:t>
                            </w: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March 1997</w:t>
                            </w:r>
                          </w:p>
                          <w:p w:rsidR="00D412D1" w:rsidRPr="00E838BC" w:rsidRDefault="00D412D1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Sex: Male</w:t>
                            </w:r>
                          </w:p>
                          <w:p w:rsidR="00D412D1" w:rsidRPr="00E838BC" w:rsidRDefault="00D412D1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Nationality: Chinese</w:t>
                            </w:r>
                          </w:p>
                          <w:p w:rsidR="00D412D1" w:rsidRPr="00E838BC" w:rsidRDefault="00D412D1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Marital Status: Unmarried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C9F" id="Text Box 7" o:spid="_x0000_s1028" type="#_x0000_t202" style="position:absolute;margin-left:115.5pt;margin-top:195pt;width:219.75pt;height:10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" filled="f" stroked="f" strokeweight="2pt">
                <v:textbox>
                  <w:txbxContent>
                    <w:p w:rsidR="00D412D1" w:rsidRPr="00E838BC" w:rsidRDefault="00D412D1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Birthday: 2</w:t>
                      </w: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 xml:space="preserve"> March 1997</w:t>
                      </w:r>
                    </w:p>
                    <w:p w:rsidR="00D412D1" w:rsidRPr="00E838BC" w:rsidRDefault="00D412D1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Sex: Male</w:t>
                      </w:r>
                    </w:p>
                    <w:p w:rsidR="00D412D1" w:rsidRPr="00E838BC" w:rsidRDefault="00D412D1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Nationality: Chinese</w:t>
                      </w:r>
                    </w:p>
                    <w:p w:rsidR="00D412D1" w:rsidRPr="00E838BC" w:rsidRDefault="00D412D1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Marital Status: Unmarried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E8AF71" wp14:editId="029F4065">
                <wp:simplePos x="0" y="0"/>
                <wp:positionH relativeFrom="column">
                  <wp:posOffset>657225</wp:posOffset>
                </wp:positionH>
                <wp:positionV relativeFrom="paragraph">
                  <wp:posOffset>3857625</wp:posOffset>
                </wp:positionV>
                <wp:extent cx="5467350" cy="0"/>
                <wp:effectExtent l="5715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BDD0C" id="Straight Connector 1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303.75pt" to="482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E838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61AF7" wp14:editId="77F53904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2324100</wp:posOffset>
                </wp:positionV>
                <wp:extent cx="5467350" cy="0"/>
                <wp:effectExtent l="5715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69BBB" id="Straight Connector 1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5pt,183pt" to="480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E838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43A5" wp14:editId="33C4C7B7">
                <wp:simplePos x="0" y="0"/>
                <wp:positionH relativeFrom="column">
                  <wp:posOffset>-219075</wp:posOffset>
                </wp:positionH>
                <wp:positionV relativeFrom="paragraph">
                  <wp:posOffset>2371725</wp:posOffset>
                </wp:positionV>
                <wp:extent cx="1619250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dashDot"/>
                        </a:ln>
                      </wps:spPr>
                      <wps:txbx>
                        <w:txbxContent>
                          <w:p w:rsidR="00D412D1" w:rsidRPr="00E838BC" w:rsidRDefault="00D412D1">
                            <w:pP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43A5" id="Text Box 9" o:spid="_x0000_s1029" type="#_x0000_t202" style="position:absolute;margin-left:-17.25pt;margin-top:186.75pt;width:127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" filled="f" stroked="f" strokeweight="1.5pt">
                <v:stroke dashstyle="dashDot"/>
                <v:textbox>
                  <w:txbxContent>
                    <w:p w:rsidR="00D412D1" w:rsidRPr="00E838BC" w:rsidRDefault="00D412D1">
                      <w:pP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Personal Detail</w:t>
                      </w: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F2E88DB" wp14:editId="5744F713">
                <wp:simplePos x="0" y="0"/>
                <wp:positionH relativeFrom="column">
                  <wp:posOffset>3810000</wp:posOffset>
                </wp:positionH>
                <wp:positionV relativeFrom="paragraph">
                  <wp:posOffset>838200</wp:posOffset>
                </wp:positionV>
                <wp:extent cx="2276475" cy="1457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2D1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>Phone Number:07340241601</w:t>
                            </w:r>
                          </w:p>
                          <w:p w:rsidR="00D412D1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  <w:p w:rsidR="00D412D1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Personal Email Address: </w:t>
                            </w:r>
                            <w:hyperlink r:id="rId6" w:history="1">
                              <w:r w:rsidRPr="008A657D">
                                <w:rPr>
                                  <w:rStyle w:val="Hyperlink"/>
                                  <w:rFonts w:asciiTheme="majorBidi" w:hAnsiTheme="majorBidi" w:cstheme="majorBidi"/>
                                  <w:color w:val="6666FF" w:themeColor="hyperlink" w:themeTint="99"/>
                                  <w:sz w:val="24"/>
                                  <w:szCs w:val="24"/>
                                </w:rPr>
                                <w:t>1099404025@qq.com</w:t>
                              </w:r>
                            </w:hyperlink>
                          </w:p>
                          <w:p w:rsidR="00D412D1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  <w:p w:rsidR="00D412D1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University Email Address: </w:t>
                            </w:r>
                            <w:hyperlink r:id="rId7" w:history="1">
                              <w:r w:rsidRPr="008A657D">
                                <w:rPr>
                                  <w:rStyle w:val="Hyperlink"/>
                                  <w:rFonts w:asciiTheme="majorBidi" w:hAnsiTheme="majorBidi" w:cstheme="majorBidi"/>
                                  <w:color w:val="6666FF" w:themeColor="hyperlink" w:themeTint="99"/>
                                  <w:sz w:val="24"/>
                                  <w:szCs w:val="24"/>
                                </w:rPr>
                                <w:t>jchen54@sheffield.ac.uk</w:t>
                              </w:r>
                            </w:hyperlink>
                          </w:p>
                          <w:p w:rsidR="00D412D1" w:rsidRPr="0014074E" w:rsidRDefault="00D412D1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88DB" id="Text Box 6" o:spid="_x0000_s1030" type="#_x0000_t202" style="position:absolute;margin-left:300pt;margin-top:66pt;width:179.25pt;height:114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" filled="f" stroked="f" strokeweight=".5pt">
                <v:textbox>
                  <w:txbxContent>
                    <w:p w:rsidR="00D412D1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>Phone Number:07340241601</w:t>
                      </w:r>
                    </w:p>
                    <w:p w:rsidR="00D412D1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  <w:p w:rsidR="00D412D1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 xml:space="preserve">Personal Email Address: </w:t>
                      </w:r>
                      <w:hyperlink r:id="rId8" w:history="1">
                        <w:r w:rsidRPr="008A657D">
                          <w:rPr>
                            <w:rStyle w:val="Hyperlink"/>
                            <w:rFonts w:asciiTheme="majorBidi" w:hAnsiTheme="majorBidi" w:cstheme="majorBidi"/>
                            <w:color w:val="6666FF" w:themeColor="hyperlink" w:themeTint="99"/>
                            <w:sz w:val="24"/>
                            <w:szCs w:val="24"/>
                          </w:rPr>
                          <w:t>1099404025@qq.com</w:t>
                        </w:r>
                      </w:hyperlink>
                    </w:p>
                    <w:p w:rsidR="00D412D1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  <w:p w:rsidR="00D412D1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 xml:space="preserve">University Email Address: </w:t>
                      </w:r>
                      <w:hyperlink r:id="rId9" w:history="1">
                        <w:r w:rsidRPr="008A657D">
                          <w:rPr>
                            <w:rStyle w:val="Hyperlink"/>
                            <w:rFonts w:asciiTheme="majorBidi" w:hAnsiTheme="majorBidi" w:cstheme="majorBidi"/>
                            <w:color w:val="6666FF" w:themeColor="hyperlink" w:themeTint="99"/>
                            <w:sz w:val="24"/>
                            <w:szCs w:val="24"/>
                          </w:rPr>
                          <w:t>jchen54@sheffield.ac.uk</w:t>
                        </w:r>
                      </w:hyperlink>
                    </w:p>
                    <w:p w:rsidR="00D412D1" w:rsidRPr="0014074E" w:rsidRDefault="00D412D1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C7729D" wp14:editId="7D84BB49">
                <wp:simplePos x="0" y="0"/>
                <wp:positionH relativeFrom="column">
                  <wp:posOffset>1504950</wp:posOffset>
                </wp:positionH>
                <wp:positionV relativeFrom="paragraph">
                  <wp:posOffset>828675</wp:posOffset>
                </wp:positionV>
                <wp:extent cx="1857375" cy="1457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2D1" w:rsidRPr="006F5869" w:rsidRDefault="00D412D1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:rsidR="00D412D1" w:rsidRPr="006F5869" w:rsidRDefault="00D412D1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Studio 528, Vita Student, Telephone House, 40 Charter Square, Sheffield</w:t>
                            </w:r>
                          </w:p>
                          <w:p w:rsidR="00D412D1" w:rsidRPr="006F5869" w:rsidRDefault="00D412D1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S11BA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729D" id="Text Box 5" o:spid="_x0000_s1031" type="#_x0000_t202" style="position:absolute;margin-left:118.5pt;margin-top:65.25pt;width:146.25pt;height:114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" filled="f" stroked="f" strokeweight=".5pt">
                <v:textbox>
                  <w:txbxContent>
                    <w:p w:rsidR="00D412D1" w:rsidRPr="006F5869" w:rsidRDefault="00D412D1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Current Address:</w:t>
                      </w:r>
                    </w:p>
                    <w:p w:rsidR="00D412D1" w:rsidRPr="006F5869" w:rsidRDefault="00D412D1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Studio 528, Vita Student, Telephone House, 40 Charter Square, Sheffield</w:t>
                      </w:r>
                    </w:p>
                    <w:p w:rsidR="00D412D1" w:rsidRPr="006F5869" w:rsidRDefault="00D412D1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S11BA</w:t>
                      </w: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w:drawing>
          <wp:anchor distT="0" distB="0" distL="114300" distR="114300" simplePos="0" relativeHeight="251604992" behindDoc="0" locked="0" layoutInCell="1" allowOverlap="1" wp14:anchorId="6811DFF2" wp14:editId="10C92DA5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266825" cy="1713230"/>
            <wp:effectExtent l="133350" t="76200" r="85725" b="134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e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32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20B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E8C78B" wp14:editId="4D3BE69A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647700</wp:posOffset>
                </wp:positionV>
                <wp:extent cx="461010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6F914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51pt" to="47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14074E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E0A8A40" wp14:editId="456666BB">
                <wp:simplePos x="0" y="0"/>
                <wp:positionH relativeFrom="column">
                  <wp:posOffset>1742440</wp:posOffset>
                </wp:positionH>
                <wp:positionV relativeFrom="paragraph">
                  <wp:posOffset>-438150</wp:posOffset>
                </wp:positionV>
                <wp:extent cx="3419475" cy="1104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D1" w:rsidRPr="0014074E" w:rsidRDefault="00D412D1" w:rsidP="00C2692D">
                            <w:pPr>
                              <w:rPr>
                                <w:sz w:val="96"/>
                                <w:szCs w:val="96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14074E">
                              <w:rPr>
                                <w:sz w:val="96"/>
                                <w:szCs w:val="96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Junjin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A40" id="Text Box 4" o:spid="_x0000_s1032" type="#_x0000_t202" style="position:absolute;margin-left:137.2pt;margin-top:-34.5pt;width:269.25pt;height:8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" filled="f" stroked="f" strokeweight="2pt">
                <v:textbox>
                  <w:txbxContent>
                    <w:p w:rsidR="00D412D1" w:rsidRPr="0014074E" w:rsidRDefault="00D412D1" w:rsidP="00C2692D">
                      <w:pPr>
                        <w:rPr>
                          <w:sz w:val="96"/>
                          <w:szCs w:val="96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14074E">
                        <w:rPr>
                          <w:sz w:val="96"/>
                          <w:szCs w:val="96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Junjin Chen</w:t>
                      </w:r>
                    </w:p>
                  </w:txbxContent>
                </v:textbox>
              </v:shape>
            </w:pict>
          </mc:Fallback>
        </mc:AlternateContent>
      </w:r>
    </w:p>
    <w:p w:rsidR="00A654E6" w:rsidRDefault="001020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EDF87" wp14:editId="3562322F">
                <wp:simplePos x="0" y="0"/>
                <wp:positionH relativeFrom="margin">
                  <wp:posOffset>504825</wp:posOffset>
                </wp:positionH>
                <wp:positionV relativeFrom="paragraph">
                  <wp:posOffset>5363210</wp:posOffset>
                </wp:positionV>
                <wp:extent cx="5543550" cy="3333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2D1" w:rsidRPr="00CD1E79" w:rsidRDefault="00D412D1" w:rsidP="00BE70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Description about my study</w:t>
                            </w:r>
                          </w:p>
                          <w:p w:rsidR="00D412D1" w:rsidRPr="00266491" w:rsidRDefault="00D412D1" w:rsidP="00AF4659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English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: My English is good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am 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able to talk to a native English normally. I know a lot of vocabulary in the field of computer science.</w:t>
                            </w:r>
                          </w:p>
                          <w:p w:rsidR="00D412D1" w:rsidRPr="00266491" w:rsidRDefault="00D412D1" w:rsidP="007F6FF4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Math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In my senior high school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, I got some general idea about the world. I am especially good at math, for which I have been keeping a good grade since I was in my primary school. In the Computer Science department, I study a lot about the logic, now I am very confident 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in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this field.</w:t>
                            </w:r>
                          </w:p>
                          <w:p w:rsidR="00D412D1" w:rsidRPr="00266491" w:rsidRDefault="00D412D1" w:rsidP="007F6FF4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Programming languages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Although I 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had no idea about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java 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until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I went to the university, in the 1st year, I practice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a lot of java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, had done a lot of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assignment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, for example, coding a robot and making it follow a certain path to the destination, making an app that deal with the data of weather read from a website and display it using the GUI. Now I </w:t>
                            </w:r>
                            <w:r w:rsidR="007F6FF4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can do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Inheritance and Polymorphism of java class, </w:t>
                            </w:r>
                            <w:proofErr w:type="spellStart"/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jUnit</w:t>
                            </w:r>
                            <w:proofErr w:type="spellEnd"/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testing, </w:t>
                            </w:r>
                            <w:proofErr w:type="spellStart"/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, multithreading and etc.</w:t>
                            </w:r>
                          </w:p>
                          <w:p w:rsidR="00D412D1" w:rsidRPr="00266491" w:rsidRDefault="00D412D1" w:rsidP="00494227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DF87" id="Text Box 16" o:spid="_x0000_s1033" type="#_x0000_t202" style="position:absolute;margin-left:39.75pt;margin-top:422.3pt;width:436.5pt;height:26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" filled="f" stroked="f" strokeweight=".5pt">
                <v:textbox>
                  <w:txbxContent>
                    <w:p w:rsidR="00D412D1" w:rsidRPr="00CD1E79" w:rsidRDefault="00D412D1" w:rsidP="00BE707F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Description about my study</w:t>
                      </w:r>
                    </w:p>
                    <w:p w:rsidR="00D412D1" w:rsidRPr="00266491" w:rsidRDefault="00D412D1" w:rsidP="00AF4659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English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: My English is good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am 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able to talk to a native English normally. I know a lot of vocabulary in the field of computer science.</w:t>
                      </w:r>
                    </w:p>
                    <w:p w:rsidR="00D412D1" w:rsidRPr="00266491" w:rsidRDefault="00D412D1" w:rsidP="007F6FF4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Math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In my senior high school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, I got some general idea about the world. I am especially good at math, for which I have been keeping a good grade since I was in my primary school. In the Computer Science department, I study a lot about the logic, now I am very confident 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in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this field.</w:t>
                      </w:r>
                    </w:p>
                    <w:p w:rsidR="00D412D1" w:rsidRPr="00266491" w:rsidRDefault="00D412D1" w:rsidP="007F6FF4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Programming languages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Although I 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had no idea about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java 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until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I went to the university, in the 1st year, I practice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d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a lot of java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, had done a lot of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assignment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s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, for example, coding a robot and making it follow a certain path to the destination, making an app that deal with the data of weather read from a website and display it using the GUI. Now I </w:t>
                      </w:r>
                      <w:r w:rsidR="007F6FF4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can do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Inheritance and Polymorphism of java class, </w:t>
                      </w:r>
                      <w:proofErr w:type="spellStart"/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jUnit</w:t>
                      </w:r>
                      <w:proofErr w:type="spellEnd"/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testing, </w:t>
                      </w:r>
                      <w:proofErr w:type="spellStart"/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, multithreading and etc.</w:t>
                      </w:r>
                    </w:p>
                    <w:p w:rsidR="00D412D1" w:rsidRPr="00266491" w:rsidRDefault="00D412D1" w:rsidP="00494227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4E6">
        <w:br w:type="page"/>
      </w:r>
    </w:p>
    <w:p w:rsidR="009D7C3E" w:rsidRDefault="007045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52FE451" wp14:editId="0956BCE3">
                <wp:simplePos x="0" y="0"/>
                <wp:positionH relativeFrom="margin">
                  <wp:posOffset>-400050</wp:posOffset>
                </wp:positionH>
                <wp:positionV relativeFrom="paragraph">
                  <wp:posOffset>5800725</wp:posOffset>
                </wp:positionV>
                <wp:extent cx="6515266" cy="3676650"/>
                <wp:effectExtent l="0" t="38100" r="190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266" cy="3676650"/>
                          <a:chOff x="0" y="0"/>
                          <a:chExt cx="6515266" cy="1861368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15902"/>
                            <a:ext cx="1533525" cy="600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prstDash val="dashDot"/>
                          </a:ln>
                        </wps:spPr>
                        <wps:txbx>
                          <w:txbxContent>
                            <w:p w:rsidR="00D412D1" w:rsidRPr="00E838BC" w:rsidRDefault="00D412D1" w:rsidP="00A654E6">
                              <w:pPr>
                                <w:rPr>
                                  <w:rFonts w:asciiTheme="majorBidi" w:hAnsiTheme="majorBidi" w:cstheme="majorBidi"/>
                                  <w:color w:val="00B0F0"/>
                                  <w:sz w:val="36"/>
                                  <w:szCs w:val="36"/>
                                  <w14:glow w14:rad="228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B0F0"/>
                                  <w:sz w:val="36"/>
                                  <w:szCs w:val="36"/>
                                  <w14:glow w14:rad="228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009816" y="0"/>
                            <a:ext cx="5467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44057" y="74165"/>
                            <a:ext cx="5271209" cy="178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2D1" w:rsidRDefault="00D412D1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Social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nnovation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ab</w:t>
                              </w:r>
                            </w:p>
                            <w:p w:rsidR="00D412D1" w:rsidRPr="00DD2DF4" w:rsidRDefault="00D412D1" w:rsidP="00900C3B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Creativ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ity</w:t>
                              </w: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, Management Skill, Teamwork </w:t>
                              </w:r>
                              <w:proofErr w:type="gramStart"/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Ability,  Speech</w:t>
                              </w:r>
                              <w:proofErr w:type="gramEnd"/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 Ability.</w:t>
                              </w:r>
                            </w:p>
                            <w:p w:rsidR="00D412D1" w:rsidRDefault="00D412D1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Examination condition filming volunteer</w:t>
                              </w:r>
                            </w:p>
                            <w:p w:rsidR="00D412D1" w:rsidRPr="00DD2DF4" w:rsidRDefault="00D412D1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Performance Ability</w:t>
                              </w:r>
                            </w:p>
                            <w:p w:rsidR="00D412D1" w:rsidRDefault="00D412D1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24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hours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 inspiration volunteer (Selling tickets of Lectures)</w:t>
                              </w:r>
                            </w:p>
                            <w:p w:rsidR="00D412D1" w:rsidRPr="00DD2DF4" w:rsidRDefault="00D412D1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Sales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Skill</w:t>
                              </w:r>
                            </w:p>
                            <w:p w:rsidR="00D412D1" w:rsidRDefault="00D412D1" w:rsidP="00900C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30 hours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gameJam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 (make a game with given theme in 30 hours)</w:t>
                              </w:r>
                            </w:p>
                            <w:p w:rsidR="00D412D1" w:rsidRPr="00795281" w:rsidRDefault="00D412D1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795281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Time-Manage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ment</w:t>
                              </w:r>
                              <w:r w:rsidRPr="00795281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 Ability</w:t>
                              </w:r>
                            </w:p>
                            <w:p w:rsidR="00D412D1" w:rsidRDefault="00D412D1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Being a Mentor of 2 Mentees</w:t>
                              </w:r>
                            </w:p>
                            <w:p w:rsidR="00D412D1" w:rsidRPr="00900C3B" w:rsidRDefault="00D412D1" w:rsidP="00900C3B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900C3B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Guiding Ability</w:t>
                              </w:r>
                            </w:p>
                            <w:p w:rsidR="00D412D1" w:rsidRDefault="00D412D1" w:rsidP="00DF14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Coding competition</w:t>
                              </w:r>
                            </w:p>
                            <w:p w:rsidR="00D412D1" w:rsidRPr="00900C3B" w:rsidRDefault="00D412D1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900C3B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Pair Programming Skill</w:t>
                              </w:r>
                            </w:p>
                            <w:p w:rsidR="00D412D1" w:rsidRPr="00B10D4C" w:rsidRDefault="00D412D1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Photoshop Lessons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FE451" id="Group 3" o:spid="_x0000_s1034" style="position:absolute;margin-left:-31.5pt;margin-top:456.75pt;width:513pt;height:289.5pt;z-index:251726848;mso-position-horizontal-relative:margin;mso-width-relative:margin;mso-height-relative:margin" coordsize="65152,1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">
                <v:shape id="Text Box 17" o:spid="_x0000_s1035" type="#_x0000_t202" style="position:absolute;top:159;width:1533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" filled="f" stroked="f" strokeweight="1.5pt">
                  <v:stroke dashstyle="dashDot"/>
                  <v:textbox>
                    <w:txbxContent>
                      <w:p w:rsidR="00D412D1" w:rsidRPr="00E838BC" w:rsidRDefault="00D412D1" w:rsidP="00A654E6">
                        <w:pPr>
                          <w:rPr>
                            <w:rFonts w:asciiTheme="majorBidi" w:hAnsiTheme="majorBidi" w:cstheme="majorBidi"/>
                            <w:color w:val="00B0F0"/>
                            <w:sz w:val="36"/>
                            <w:szCs w:val="36"/>
                            <w14:glow w14:rad="228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B0F0"/>
                            <w:sz w:val="36"/>
                            <w:szCs w:val="36"/>
                            <w14:glow w14:rad="228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</w:rPr>
                          <w:t>Achievement</w:t>
                        </w:r>
                      </w:p>
                    </w:txbxContent>
                  </v:textbox>
                </v:shape>
                <v:line id="Straight Connector 18" o:spid="_x0000_s1036" style="position:absolute;visibility:visible;mso-wrap-style:square" from="10098,0" to="64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" strokecolor="#f79646 [3209]" strokeweight="3pt">
                  <v:shadow on="t" color="black" opacity="22937f" origin=",.5" offset="0,.63889mm"/>
                </v:line>
                <v:shape id="Text Box 19" o:spid="_x0000_s1037" type="#_x0000_t202" style="position:absolute;left:12440;top:741;width:52712;height:17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" filled="f" stroked="f" strokeweight="2pt">
                  <v:textbox>
                    <w:txbxContent>
                      <w:p w:rsidR="00D412D1" w:rsidRDefault="00D412D1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Social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I</w:t>
                        </w: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nnovation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L</w:t>
                        </w: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ab</w:t>
                        </w:r>
                      </w:p>
                      <w:p w:rsidR="00D412D1" w:rsidRPr="00DD2DF4" w:rsidRDefault="00D412D1" w:rsidP="00900C3B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Creativ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ity</w:t>
                        </w: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, Management Skill, Teamwork </w:t>
                        </w:r>
                        <w:proofErr w:type="gramStart"/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Ability,  Speech</w:t>
                        </w:r>
                        <w:proofErr w:type="gramEnd"/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 Ability.</w:t>
                        </w:r>
                      </w:p>
                      <w:p w:rsidR="00D412D1" w:rsidRDefault="00D412D1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Examination condition filming volunteer</w:t>
                        </w:r>
                      </w:p>
                      <w:p w:rsidR="00D412D1" w:rsidRPr="00DD2DF4" w:rsidRDefault="00D412D1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Performance Ability</w:t>
                        </w:r>
                      </w:p>
                      <w:p w:rsidR="00D412D1" w:rsidRDefault="00D412D1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24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hours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 inspiration volunteer (Selling tickets of Lectures)</w:t>
                        </w:r>
                      </w:p>
                      <w:p w:rsidR="00D412D1" w:rsidRPr="00DD2DF4" w:rsidRDefault="00D412D1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Sales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Skill</w:t>
                        </w:r>
                      </w:p>
                      <w:p w:rsidR="00D412D1" w:rsidRDefault="00D412D1" w:rsidP="00900C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30 hours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gameJam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 (make a game with given theme in 30 hours)</w:t>
                        </w:r>
                      </w:p>
                      <w:p w:rsidR="00D412D1" w:rsidRPr="00795281" w:rsidRDefault="00D412D1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795281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Time-Manage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ment</w:t>
                        </w:r>
                        <w:r w:rsidRPr="00795281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 Ability</w:t>
                        </w:r>
                      </w:p>
                      <w:p w:rsidR="00D412D1" w:rsidRDefault="00D412D1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Being a Mentor of 2 Mentees</w:t>
                        </w:r>
                      </w:p>
                      <w:p w:rsidR="00D412D1" w:rsidRPr="00900C3B" w:rsidRDefault="00D412D1" w:rsidP="00900C3B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900C3B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Guiding Ability</w:t>
                        </w:r>
                      </w:p>
                      <w:p w:rsidR="00D412D1" w:rsidRDefault="00D412D1" w:rsidP="00DF14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Coding competition</w:t>
                        </w:r>
                      </w:p>
                      <w:p w:rsidR="00D412D1" w:rsidRPr="00900C3B" w:rsidRDefault="00D412D1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900C3B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Pair Programming Skill</w:t>
                        </w:r>
                      </w:p>
                      <w:p w:rsidR="00D412D1" w:rsidRPr="00B10D4C" w:rsidRDefault="00D412D1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Photoshop Lessons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C59E3">
        <w:rPr>
          <w:noProof/>
        </w:rPr>
        <w:drawing>
          <wp:anchor distT="0" distB="0" distL="114300" distR="114300" simplePos="0" relativeHeight="251730943" behindDoc="0" locked="0" layoutInCell="1" allowOverlap="1" wp14:anchorId="0919FDB8" wp14:editId="45273A1C">
            <wp:simplePos x="0" y="0"/>
            <wp:positionH relativeFrom="column">
              <wp:posOffset>4468357</wp:posOffset>
            </wp:positionH>
            <wp:positionV relativeFrom="paragraph">
              <wp:posOffset>1939953</wp:posOffset>
            </wp:positionV>
            <wp:extent cx="1375576" cy="1128745"/>
            <wp:effectExtent l="57150" t="285750" r="72390" b="1860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576" cy="112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107950" prstMaterial="plastic">
                      <a:bevelT w="82550" h="63500" prst="divot"/>
                      <a:bevelB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9E3">
        <w:rPr>
          <w:noProof/>
        </w:rPr>
        <w:drawing>
          <wp:anchor distT="0" distB="0" distL="114300" distR="114300" simplePos="0" relativeHeight="251728383" behindDoc="0" locked="0" layoutInCell="1" allowOverlap="1" wp14:anchorId="0CED1BD7" wp14:editId="7F51CE82">
            <wp:simplePos x="0" y="0"/>
            <wp:positionH relativeFrom="margin">
              <wp:posOffset>3190406</wp:posOffset>
            </wp:positionH>
            <wp:positionV relativeFrom="paragraph">
              <wp:posOffset>1913918</wp:posOffset>
            </wp:positionV>
            <wp:extent cx="1306195" cy="1175385"/>
            <wp:effectExtent l="76200" t="57150" r="65405" b="1009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k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175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anchor>
        </w:drawing>
      </w:r>
      <w:r w:rsidR="0038125B">
        <w:rPr>
          <w:noProof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57466A88" wp14:editId="4371BAEC">
                <wp:simplePos x="0" y="0"/>
                <wp:positionH relativeFrom="margin">
                  <wp:posOffset>524786</wp:posOffset>
                </wp:positionH>
                <wp:positionV relativeFrom="paragraph">
                  <wp:posOffset>0</wp:posOffset>
                </wp:positionV>
                <wp:extent cx="5295900" cy="571698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716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2D1" w:rsidRDefault="00D412D1" w:rsidP="00775DEE">
                            <w:pPr>
                              <w:ind w:right="4070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also learned other languages such as Ruby, C++, PHP (and Html, CSS, JavaScript). 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 wrote a Sokoban game in Ruby.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And m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y classmates and I as a group, made a website for a restaurant which had a food-information managing system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a user system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It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enabled the user to ordering foods by sending tweets. I am also writing a website on m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y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own, using the PHP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There are already some games on it such as Snake Game.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I am planning to make more games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and share </w:t>
                            </w:r>
                            <w:r w:rsidR="00775DEE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them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with other people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75DEE" w:rsidRPr="00266491" w:rsidRDefault="00775DEE" w:rsidP="00775DEE">
                            <w:pPr>
                              <w:ind w:right="4070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D412D1" w:rsidRPr="00266491" w:rsidRDefault="00D412D1" w:rsidP="00420EF6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AI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(artificial intelligence)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Been through my 1</w:t>
                            </w:r>
                            <w:r w:rsidRPr="00C612A9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year, I learned that there are many different ag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ents to perform different tasks.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ne basic thing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learned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of AI is that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machine deciding is just </w:t>
                            </w:r>
                            <w:r w:rsidR="00420EF6" w:rsidRP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searching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="00420EF6" w:rsidRP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 am now learning Haskell, which is a functional Pro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gramming Language. It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is believed to be a better language to perform AI than Java. I also studying the data driven computing, which tells us how to analyse a bunch of data and get the probability of future events, and it is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another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basic thing for machine learning.</w:t>
                            </w:r>
                          </w:p>
                          <w:p w:rsidR="00D412D1" w:rsidRPr="00266491" w:rsidRDefault="00D412D1" w:rsidP="00420EF6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Software Engineering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This module teaches me how to manage a software manufacturing process, which method to be used to manage different software developing process, what problems are we facing when making a software, how to work with teammates and etc.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As a group, m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y classmates and I implemented the agile method and made </w:t>
                            </w:r>
                            <w:r w:rsidR="00420EF6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that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restaurant website I mentioned.</w:t>
                            </w:r>
                            <w:bookmarkStart w:id="0" w:name="_GoBack"/>
                            <w:bookmarkEnd w:id="0"/>
                          </w:p>
                          <w:p w:rsidR="00D412D1" w:rsidRPr="00266491" w:rsidRDefault="00D412D1" w:rsidP="00266491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6A88" id="Text Box 2" o:spid="_x0000_s1038" type="#_x0000_t202" style="position:absolute;margin-left:41.3pt;margin-top:0;width:417pt;height:450.15pt;z-index:251603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" filled="f" stroked="f" strokeweight=".5pt">
                <v:textbox>
                  <w:txbxContent>
                    <w:p w:rsidR="00D412D1" w:rsidRDefault="00D412D1" w:rsidP="00775DEE">
                      <w:pPr>
                        <w:ind w:right="4070"/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also learned other languages such as Ruby, C++, PHP (and Html, CSS, JavaScript). 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 wrote a Sokoban game in Ruby.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And m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y classmates and I as a group, made a website for a restaurant which had a food-information managing system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and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a user system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It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enabled the user to ordering foods by sending tweets. I am also writing a website on m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y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own, using the PHP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There are already some games on it such as Snake Game.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I am planning to make more games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and share </w:t>
                      </w:r>
                      <w:r w:rsidR="00775DEE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them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with other people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</w:p>
                    <w:p w:rsidR="00775DEE" w:rsidRPr="00266491" w:rsidRDefault="00775DEE" w:rsidP="00775DEE">
                      <w:pPr>
                        <w:ind w:right="4070"/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D412D1" w:rsidRPr="00266491" w:rsidRDefault="00D412D1" w:rsidP="00420EF6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AI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(artificial intelligence)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Been through my 1</w:t>
                      </w:r>
                      <w:r w:rsidRPr="00C612A9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year, I learned that there are many different ag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ents to perform different tasks.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ne basic thing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learned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of AI is that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machine deciding is just </w:t>
                      </w:r>
                      <w:r w:rsidR="00420EF6" w:rsidRP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searching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  <w:r w:rsidR="00420EF6" w:rsidRP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 am now learning Haskell, which is a functional Pro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gramming Language. It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is believed to be a better language to perform AI than Java. I also studying the data driven computing, which tells us how to analyse a bunch of data and get the probability of future events, and it is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another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basic thing for machine learning.</w:t>
                      </w:r>
                    </w:p>
                    <w:p w:rsidR="00D412D1" w:rsidRPr="00266491" w:rsidRDefault="00D412D1" w:rsidP="00420EF6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Software Engineering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This module teaches me how to manage a software manufacturing process, which method to be used to manage different software developing process, what problems are we facing when making a software, how to work with teammates and etc.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As a group, m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y classmates and I implemented the agile method and made </w:t>
                      </w:r>
                      <w:r w:rsidR="00420EF6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that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restaurant website I mentioned.</w:t>
                      </w:r>
                      <w:bookmarkStart w:id="1" w:name="_GoBack"/>
                      <w:bookmarkEnd w:id="1"/>
                    </w:p>
                    <w:p w:rsidR="00D412D1" w:rsidRPr="00266491" w:rsidRDefault="00D412D1" w:rsidP="00266491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25B">
        <w:rPr>
          <w:noProof/>
        </w:rPr>
        <w:drawing>
          <wp:anchor distT="0" distB="0" distL="114300" distR="114300" simplePos="0" relativeHeight="251729919" behindDoc="0" locked="0" layoutInCell="1" allowOverlap="1" wp14:anchorId="08C91850" wp14:editId="25B66FE2">
            <wp:simplePos x="0" y="0"/>
            <wp:positionH relativeFrom="margin">
              <wp:posOffset>3199413</wp:posOffset>
            </wp:positionH>
            <wp:positionV relativeFrom="paragraph">
              <wp:posOffset>111456</wp:posOffset>
            </wp:positionV>
            <wp:extent cx="2615565" cy="1725295"/>
            <wp:effectExtent l="361950" t="38100" r="51435" b="3130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anchor>
        </w:drawing>
      </w:r>
    </w:p>
    <w:sectPr w:rsidR="009D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264"/>
    <w:multiLevelType w:val="hybridMultilevel"/>
    <w:tmpl w:val="C03670D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2C156C"/>
    <w:multiLevelType w:val="hybridMultilevel"/>
    <w:tmpl w:val="F7029E8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AD5297"/>
    <w:multiLevelType w:val="hybridMultilevel"/>
    <w:tmpl w:val="835C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2D"/>
    <w:rsid w:val="00056128"/>
    <w:rsid w:val="000F6A9A"/>
    <w:rsid w:val="0010207F"/>
    <w:rsid w:val="00120B0D"/>
    <w:rsid w:val="0014074E"/>
    <w:rsid w:val="00143E56"/>
    <w:rsid w:val="00266491"/>
    <w:rsid w:val="002C0933"/>
    <w:rsid w:val="0038125B"/>
    <w:rsid w:val="00420EF6"/>
    <w:rsid w:val="00494227"/>
    <w:rsid w:val="00601787"/>
    <w:rsid w:val="00601ED6"/>
    <w:rsid w:val="006A1AAE"/>
    <w:rsid w:val="006A5660"/>
    <w:rsid w:val="006B7BE9"/>
    <w:rsid w:val="006F5869"/>
    <w:rsid w:val="007045E3"/>
    <w:rsid w:val="007262B2"/>
    <w:rsid w:val="007372FD"/>
    <w:rsid w:val="00754FFE"/>
    <w:rsid w:val="00775DEE"/>
    <w:rsid w:val="00795281"/>
    <w:rsid w:val="007B42C0"/>
    <w:rsid w:val="007F6FF4"/>
    <w:rsid w:val="008121FB"/>
    <w:rsid w:val="00900C3B"/>
    <w:rsid w:val="00951DFA"/>
    <w:rsid w:val="009539A9"/>
    <w:rsid w:val="009D7C3E"/>
    <w:rsid w:val="00A453BE"/>
    <w:rsid w:val="00A654E6"/>
    <w:rsid w:val="00AF4659"/>
    <w:rsid w:val="00B10D4C"/>
    <w:rsid w:val="00BC59E3"/>
    <w:rsid w:val="00BE68F9"/>
    <w:rsid w:val="00BE707F"/>
    <w:rsid w:val="00C16E92"/>
    <w:rsid w:val="00C2692D"/>
    <w:rsid w:val="00C55A73"/>
    <w:rsid w:val="00C612A9"/>
    <w:rsid w:val="00CD1E79"/>
    <w:rsid w:val="00D233AE"/>
    <w:rsid w:val="00D412D1"/>
    <w:rsid w:val="00DD2DF4"/>
    <w:rsid w:val="00DF148B"/>
    <w:rsid w:val="00E735D7"/>
    <w:rsid w:val="00E838BC"/>
    <w:rsid w:val="00F144BB"/>
    <w:rsid w:val="00F44E0D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9595"/>
      <o:colormenu v:ext="edit" fillcolor="none [1305]"/>
    </o:shapedefaults>
    <o:shapelayout v:ext="edit">
      <o:idmap v:ext="edit" data="1"/>
    </o:shapelayout>
  </w:shapeDefaults>
  <w:decimalSymbol w:val="."/>
  <w:listSeparator w:val=","/>
  <w14:docId w14:val="3046BD31"/>
  <w15:chartTrackingRefBased/>
  <w15:docId w15:val="{2EB4B570-059F-402C-87F0-34EC6611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99404025@qq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jchen54@sheffield.ac.uk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99404025@qq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jchen54@sheffield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29A8-562F-4B80-81DB-CA4D1EEB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39BB890</Template>
  <TotalTime>570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24</cp:revision>
  <dcterms:created xsi:type="dcterms:W3CDTF">2016-10-15T11:04:00Z</dcterms:created>
  <dcterms:modified xsi:type="dcterms:W3CDTF">2016-10-22T18:24:00Z</dcterms:modified>
</cp:coreProperties>
</file>