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D4B4" w:themeColor="accent6" w:themeTint="66"/>
  <w:body>
    <w:p w:rsidR="00A654E6" w:rsidRDefault="007B42C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6CBC35" wp14:editId="037D21F6">
                <wp:simplePos x="0" y="0"/>
                <wp:positionH relativeFrom="column">
                  <wp:posOffset>1009650</wp:posOffset>
                </wp:positionH>
                <wp:positionV relativeFrom="paragraph">
                  <wp:posOffset>4019550</wp:posOffset>
                </wp:positionV>
                <wp:extent cx="4733925" cy="16859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7B0" w:rsidRPr="00A654E6" w:rsidRDefault="009777B0" w:rsidP="007B4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360" w:lineRule="auto"/>
                              <w:rPr>
                                <w:rFonts w:asciiTheme="majorBidi" w:hAnsiTheme="majorBidi" w:cstheme="majorBidi"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A654E6">
                              <w:rPr>
                                <w:rFonts w:asciiTheme="majorBidi" w:hAnsiTheme="majorBidi" w:cstheme="majorBid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(2015-2016): Undergraduate 1</w:t>
                            </w:r>
                            <w:r w:rsidRPr="00A654E6">
                              <w:rPr>
                                <w:rFonts w:asciiTheme="majorBidi" w:hAnsiTheme="majorBidi" w:cstheme="majorBidi"/>
                                <w:color w:val="244061" w:themeColor="accent1" w:themeShade="80"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A654E6">
                              <w:rPr>
                                <w:rFonts w:asciiTheme="majorBidi" w:hAnsiTheme="majorBidi" w:cstheme="majorBid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and 2</w:t>
                            </w:r>
                            <w:r w:rsidRPr="00A654E6">
                              <w:rPr>
                                <w:rFonts w:asciiTheme="majorBidi" w:hAnsiTheme="majorBidi" w:cstheme="majorBidi"/>
                                <w:color w:val="244061" w:themeColor="accent1" w:themeShade="80"/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 w:rsidRPr="00A654E6">
                              <w:rPr>
                                <w:rFonts w:asciiTheme="majorBidi" w:hAnsiTheme="majorBidi" w:cstheme="majorBid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Year of BSc Computer Science at The University of Sheffield</w:t>
                            </w:r>
                          </w:p>
                          <w:p w:rsidR="009777B0" w:rsidRPr="00A654E6" w:rsidRDefault="009777B0" w:rsidP="007B4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360" w:lineRule="auto"/>
                              <w:rPr>
                                <w:rFonts w:asciiTheme="majorBidi" w:hAnsiTheme="majorBidi" w:cstheme="majorBidi"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A654E6">
                              <w:rPr>
                                <w:rFonts w:asciiTheme="majorBidi" w:hAnsiTheme="majorBidi" w:cstheme="majorBid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(2014-2015): Sheffield International College (SIC)</w:t>
                            </w:r>
                          </w:p>
                          <w:p w:rsidR="009777B0" w:rsidRPr="00A654E6" w:rsidRDefault="009777B0" w:rsidP="007B42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360" w:lineRule="auto"/>
                              <w:rPr>
                                <w:rFonts w:asciiTheme="majorBidi" w:hAnsiTheme="majorBidi" w:cstheme="majorBidi"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A654E6">
                              <w:rPr>
                                <w:rFonts w:asciiTheme="majorBidi" w:hAnsiTheme="majorBidi" w:cstheme="majorBid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(2012-2014): </w:t>
                            </w:r>
                            <w:proofErr w:type="spellStart"/>
                            <w:r w:rsidRPr="00A654E6">
                              <w:rPr>
                                <w:rFonts w:asciiTheme="majorBidi" w:hAnsiTheme="majorBidi" w:cstheme="majorBid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Guigang</w:t>
                            </w:r>
                            <w:proofErr w:type="spellEnd"/>
                            <w:r w:rsidRPr="00A654E6">
                              <w:rPr>
                                <w:rFonts w:asciiTheme="majorBidi" w:hAnsiTheme="majorBidi" w:cstheme="majorBid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Senior High School in Guangxi, China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CBC3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79.5pt;margin-top:316.5pt;width:372.75pt;height:13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" filled="f" stroked="f" strokeweight="2pt">
                <v:textbox>
                  <w:txbxContent>
                    <w:p w:rsidR="009777B0" w:rsidRPr="00A654E6" w:rsidRDefault="009777B0" w:rsidP="007B4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360" w:lineRule="auto"/>
                        <w:rPr>
                          <w:rFonts w:asciiTheme="majorBidi" w:hAnsiTheme="majorBidi" w:cstheme="majorBidi"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A654E6">
                        <w:rPr>
                          <w:rFonts w:asciiTheme="majorBidi" w:hAnsiTheme="majorBidi" w:cstheme="majorBidi"/>
                          <w:color w:val="244061" w:themeColor="accent1" w:themeShade="80"/>
                          <w:sz w:val="28"/>
                          <w:szCs w:val="28"/>
                        </w:rPr>
                        <w:t>(2015-2016): Undergraduate 1</w:t>
                      </w:r>
                      <w:r w:rsidRPr="00A654E6">
                        <w:rPr>
                          <w:rFonts w:asciiTheme="majorBidi" w:hAnsiTheme="majorBidi" w:cstheme="majorBidi"/>
                          <w:color w:val="244061" w:themeColor="accent1" w:themeShade="80"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Pr="00A654E6">
                        <w:rPr>
                          <w:rFonts w:asciiTheme="majorBidi" w:hAnsiTheme="majorBidi" w:cstheme="majorBidi"/>
                          <w:color w:val="244061" w:themeColor="accent1" w:themeShade="80"/>
                          <w:sz w:val="28"/>
                          <w:szCs w:val="28"/>
                        </w:rPr>
                        <w:t xml:space="preserve"> and 2</w:t>
                      </w:r>
                      <w:r w:rsidRPr="00A654E6">
                        <w:rPr>
                          <w:rFonts w:asciiTheme="majorBidi" w:hAnsiTheme="majorBidi" w:cstheme="majorBidi"/>
                          <w:color w:val="244061" w:themeColor="accent1" w:themeShade="80"/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 w:rsidRPr="00A654E6">
                        <w:rPr>
                          <w:rFonts w:asciiTheme="majorBidi" w:hAnsiTheme="majorBidi" w:cstheme="majorBidi"/>
                          <w:color w:val="244061" w:themeColor="accent1" w:themeShade="80"/>
                          <w:sz w:val="28"/>
                          <w:szCs w:val="28"/>
                        </w:rPr>
                        <w:t xml:space="preserve"> Year of BSc Computer Science at The University of Sheffield</w:t>
                      </w:r>
                    </w:p>
                    <w:p w:rsidR="009777B0" w:rsidRPr="00A654E6" w:rsidRDefault="009777B0" w:rsidP="007B4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360" w:lineRule="auto"/>
                        <w:rPr>
                          <w:rFonts w:asciiTheme="majorBidi" w:hAnsiTheme="majorBidi" w:cstheme="majorBidi"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A654E6">
                        <w:rPr>
                          <w:rFonts w:asciiTheme="majorBidi" w:hAnsiTheme="majorBidi" w:cstheme="majorBidi"/>
                          <w:color w:val="244061" w:themeColor="accent1" w:themeShade="80"/>
                          <w:sz w:val="28"/>
                          <w:szCs w:val="28"/>
                        </w:rPr>
                        <w:t>(2014-2015): Sheffield International College (SIC)</w:t>
                      </w:r>
                    </w:p>
                    <w:p w:rsidR="009777B0" w:rsidRPr="00A654E6" w:rsidRDefault="009777B0" w:rsidP="007B42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360" w:lineRule="auto"/>
                        <w:rPr>
                          <w:rFonts w:asciiTheme="majorBidi" w:hAnsiTheme="majorBidi" w:cstheme="majorBidi"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A654E6">
                        <w:rPr>
                          <w:rFonts w:asciiTheme="majorBidi" w:hAnsiTheme="majorBidi" w:cstheme="majorBidi"/>
                          <w:color w:val="244061" w:themeColor="accent1" w:themeShade="80"/>
                          <w:sz w:val="28"/>
                          <w:szCs w:val="28"/>
                        </w:rPr>
                        <w:t xml:space="preserve">(2012-2014): </w:t>
                      </w:r>
                      <w:proofErr w:type="spellStart"/>
                      <w:r w:rsidRPr="00A654E6">
                        <w:rPr>
                          <w:rFonts w:asciiTheme="majorBidi" w:hAnsiTheme="majorBidi" w:cstheme="majorBidi"/>
                          <w:color w:val="244061" w:themeColor="accent1" w:themeShade="80"/>
                          <w:sz w:val="28"/>
                          <w:szCs w:val="28"/>
                        </w:rPr>
                        <w:t>Guigang</w:t>
                      </w:r>
                      <w:proofErr w:type="spellEnd"/>
                      <w:r w:rsidRPr="00A654E6">
                        <w:rPr>
                          <w:rFonts w:asciiTheme="majorBidi" w:hAnsiTheme="majorBidi" w:cstheme="majorBidi"/>
                          <w:color w:val="244061" w:themeColor="accent1" w:themeShade="80"/>
                          <w:sz w:val="28"/>
                          <w:szCs w:val="28"/>
                        </w:rPr>
                        <w:t xml:space="preserve"> Senior High School in Guangxi, China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8C92A3" wp14:editId="15E260DE">
                <wp:simplePos x="0" y="0"/>
                <wp:positionH relativeFrom="column">
                  <wp:posOffset>-171450</wp:posOffset>
                </wp:positionH>
                <wp:positionV relativeFrom="paragraph">
                  <wp:posOffset>3924300</wp:posOffset>
                </wp:positionV>
                <wp:extent cx="1295400" cy="5715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prstDash val="dashDot"/>
                        </a:ln>
                      </wps:spPr>
                      <wps:txbx>
                        <w:txbxContent>
                          <w:p w:rsidR="009777B0" w:rsidRPr="00E838BC" w:rsidRDefault="009777B0" w:rsidP="00E838BC">
                            <w:pPr>
                              <w:rPr>
                                <w:rFonts w:asciiTheme="majorBidi" w:hAnsiTheme="majorBidi" w:cstheme="majorBidi"/>
                                <w:color w:val="00B0F0"/>
                                <w:sz w:val="36"/>
                                <w:szCs w:val="36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B0F0"/>
                                <w:sz w:val="36"/>
                                <w:szCs w:val="36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C92A3" id="Text Box 12" o:spid="_x0000_s1027" type="#_x0000_t202" style="position:absolute;margin-left:-13.5pt;margin-top:309pt;width:102pt;height: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" filled="f" stroked="f" strokeweight="1.5pt">
                <v:stroke dashstyle="dashDot"/>
                <v:textbox>
                  <w:txbxContent>
                    <w:p w:rsidR="009777B0" w:rsidRPr="00E838BC" w:rsidRDefault="009777B0" w:rsidP="00E838BC">
                      <w:pPr>
                        <w:rPr>
                          <w:rFonts w:asciiTheme="majorBidi" w:hAnsiTheme="majorBidi" w:cstheme="majorBidi"/>
                          <w:color w:val="00B0F0"/>
                          <w:sz w:val="36"/>
                          <w:szCs w:val="36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B0F0"/>
                          <w:sz w:val="36"/>
                          <w:szCs w:val="36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594603" wp14:editId="3EDF9FF5">
                <wp:simplePos x="0" y="0"/>
                <wp:positionH relativeFrom="column">
                  <wp:posOffset>657225</wp:posOffset>
                </wp:positionH>
                <wp:positionV relativeFrom="paragraph">
                  <wp:posOffset>3857625</wp:posOffset>
                </wp:positionV>
                <wp:extent cx="5467350" cy="0"/>
                <wp:effectExtent l="57150" t="38100" r="5715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F2A021" id="Straight Connector 14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75pt,303.75pt" to="482.25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E838B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083CB1" wp14:editId="6B0D1F1A">
                <wp:simplePos x="0" y="0"/>
                <wp:positionH relativeFrom="column">
                  <wp:posOffset>638175</wp:posOffset>
                </wp:positionH>
                <wp:positionV relativeFrom="paragraph">
                  <wp:posOffset>2324100</wp:posOffset>
                </wp:positionV>
                <wp:extent cx="5467350" cy="0"/>
                <wp:effectExtent l="57150" t="38100" r="5715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369BBB" id="Straight Connector 1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5pt,183pt" to="480.75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E838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6F0940" wp14:editId="4BC2D02A">
                <wp:simplePos x="0" y="0"/>
                <wp:positionH relativeFrom="column">
                  <wp:posOffset>-219075</wp:posOffset>
                </wp:positionH>
                <wp:positionV relativeFrom="paragraph">
                  <wp:posOffset>2371725</wp:posOffset>
                </wp:positionV>
                <wp:extent cx="1619250" cy="533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prstDash val="dashDot"/>
                        </a:ln>
                      </wps:spPr>
                      <wps:txbx>
                        <w:txbxContent>
                          <w:p w:rsidR="009777B0" w:rsidRPr="00E838BC" w:rsidRDefault="009777B0">
                            <w:pPr>
                              <w:rPr>
                                <w:rFonts w:asciiTheme="majorBidi" w:hAnsiTheme="majorBidi" w:cstheme="majorBidi"/>
                                <w:color w:val="00B0F0"/>
                                <w:sz w:val="36"/>
                                <w:szCs w:val="36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E838BC">
                              <w:rPr>
                                <w:rFonts w:asciiTheme="majorBidi" w:hAnsiTheme="majorBidi" w:cstheme="majorBidi"/>
                                <w:color w:val="00B0F0"/>
                                <w:sz w:val="36"/>
                                <w:szCs w:val="36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Personal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F0940" id="Text Box 9" o:spid="_x0000_s1028" type="#_x0000_t202" style="position:absolute;margin-left:-17.25pt;margin-top:186.75pt;width:127.5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" filled="f" stroked="f" strokeweight="1.5pt">
                <v:stroke dashstyle="dashDot"/>
                <v:textbox>
                  <w:txbxContent>
                    <w:p w:rsidR="009777B0" w:rsidRPr="00E838BC" w:rsidRDefault="009777B0">
                      <w:pPr>
                        <w:rPr>
                          <w:rFonts w:asciiTheme="majorBidi" w:hAnsiTheme="majorBidi" w:cstheme="majorBidi"/>
                          <w:color w:val="00B0F0"/>
                          <w:sz w:val="36"/>
                          <w:szCs w:val="36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E838BC">
                        <w:rPr>
                          <w:rFonts w:asciiTheme="majorBidi" w:hAnsiTheme="majorBidi" w:cstheme="majorBidi"/>
                          <w:color w:val="00B0F0"/>
                          <w:sz w:val="36"/>
                          <w:szCs w:val="36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  <w:t>Personal Detail</w:t>
                      </w:r>
                    </w:p>
                  </w:txbxContent>
                </v:textbox>
              </v:shape>
            </w:pict>
          </mc:Fallback>
        </mc:AlternateContent>
      </w:r>
      <w:r w:rsidR="00754FFE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BB8B51A" wp14:editId="480851C1">
                <wp:simplePos x="0" y="0"/>
                <wp:positionH relativeFrom="column">
                  <wp:posOffset>3810000</wp:posOffset>
                </wp:positionH>
                <wp:positionV relativeFrom="paragraph">
                  <wp:posOffset>838200</wp:posOffset>
                </wp:positionV>
                <wp:extent cx="2276475" cy="14573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77B0" w:rsidRDefault="009777B0" w:rsidP="006F5869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color w:val="548DD4" w:themeColor="text2" w:themeTint="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548DD4" w:themeColor="text2" w:themeTint="99"/>
                                <w:sz w:val="24"/>
                                <w:szCs w:val="24"/>
                              </w:rPr>
                              <w:t>Phone Number:07340241601</w:t>
                            </w:r>
                          </w:p>
                          <w:p w:rsidR="009777B0" w:rsidRDefault="009777B0" w:rsidP="006F5869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color w:val="548DD4" w:themeColor="text2" w:themeTint="99"/>
                                <w:sz w:val="24"/>
                                <w:szCs w:val="24"/>
                              </w:rPr>
                            </w:pPr>
                          </w:p>
                          <w:p w:rsidR="009777B0" w:rsidRDefault="009777B0" w:rsidP="006F5869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color w:val="548DD4" w:themeColor="text2" w:themeTint="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Personal Email Address: </w:t>
                            </w:r>
                            <w:hyperlink r:id="rId6" w:history="1">
                              <w:r w:rsidRPr="008A657D">
                                <w:rPr>
                                  <w:rStyle w:val="Hyperlink"/>
                                  <w:rFonts w:asciiTheme="majorBidi" w:hAnsiTheme="majorBidi" w:cstheme="majorBidi"/>
                                  <w:color w:val="6666FF" w:themeColor="hyperlink" w:themeTint="99"/>
                                  <w:sz w:val="24"/>
                                  <w:szCs w:val="24"/>
                                </w:rPr>
                                <w:t>1099404025@qq.com</w:t>
                              </w:r>
                            </w:hyperlink>
                          </w:p>
                          <w:p w:rsidR="009777B0" w:rsidRDefault="009777B0" w:rsidP="006F5869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color w:val="548DD4" w:themeColor="text2" w:themeTint="99"/>
                                <w:sz w:val="24"/>
                                <w:szCs w:val="24"/>
                              </w:rPr>
                            </w:pPr>
                          </w:p>
                          <w:p w:rsidR="009777B0" w:rsidRDefault="009777B0" w:rsidP="006F5869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color w:val="548DD4" w:themeColor="text2" w:themeTint="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University Email Address: </w:t>
                            </w:r>
                            <w:hyperlink r:id="rId7" w:history="1">
                              <w:r w:rsidRPr="008A657D">
                                <w:rPr>
                                  <w:rStyle w:val="Hyperlink"/>
                                  <w:rFonts w:asciiTheme="majorBidi" w:hAnsiTheme="majorBidi" w:cstheme="majorBidi"/>
                                  <w:color w:val="6666FF" w:themeColor="hyperlink" w:themeTint="99"/>
                                  <w:sz w:val="24"/>
                                  <w:szCs w:val="24"/>
                                </w:rPr>
                                <w:t>jchen54@sheffield.ac.uk</w:t>
                              </w:r>
                            </w:hyperlink>
                          </w:p>
                          <w:p w:rsidR="009777B0" w:rsidRPr="0014074E" w:rsidRDefault="009777B0" w:rsidP="006F5869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color w:val="548DD4" w:themeColor="text2" w:themeTint="9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8B51A" id="Text Box 6" o:spid="_x0000_s1029" type="#_x0000_t202" style="position:absolute;margin-left:300pt;margin-top:66pt;width:179.25pt;height:114.7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" filled="f" stroked="f" strokeweight=".5pt">
                <v:textbox>
                  <w:txbxContent>
                    <w:p w:rsidR="009777B0" w:rsidRDefault="009777B0" w:rsidP="006F5869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/>
                          <w:color w:val="548DD4" w:themeColor="text2" w:themeTint="99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548DD4" w:themeColor="text2" w:themeTint="99"/>
                          <w:sz w:val="24"/>
                          <w:szCs w:val="24"/>
                        </w:rPr>
                        <w:t>Phone Number:07340241601</w:t>
                      </w:r>
                    </w:p>
                    <w:p w:rsidR="009777B0" w:rsidRDefault="009777B0" w:rsidP="006F5869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/>
                          <w:color w:val="548DD4" w:themeColor="text2" w:themeTint="99"/>
                          <w:sz w:val="24"/>
                          <w:szCs w:val="24"/>
                        </w:rPr>
                      </w:pPr>
                    </w:p>
                    <w:p w:rsidR="009777B0" w:rsidRDefault="009777B0" w:rsidP="006F5869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/>
                          <w:color w:val="548DD4" w:themeColor="text2" w:themeTint="99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548DD4" w:themeColor="text2" w:themeTint="99"/>
                          <w:sz w:val="24"/>
                          <w:szCs w:val="24"/>
                        </w:rPr>
                        <w:t xml:space="preserve">Personal Email Address: </w:t>
                      </w:r>
                      <w:hyperlink r:id="rId8" w:history="1">
                        <w:r w:rsidRPr="008A657D">
                          <w:rPr>
                            <w:rStyle w:val="Hyperlink"/>
                            <w:rFonts w:asciiTheme="majorBidi" w:hAnsiTheme="majorBidi" w:cstheme="majorBidi"/>
                            <w:color w:val="6666FF" w:themeColor="hyperlink" w:themeTint="99"/>
                            <w:sz w:val="24"/>
                            <w:szCs w:val="24"/>
                          </w:rPr>
                          <w:t>1099404025@qq.com</w:t>
                        </w:r>
                      </w:hyperlink>
                    </w:p>
                    <w:p w:rsidR="009777B0" w:rsidRDefault="009777B0" w:rsidP="006F5869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/>
                          <w:color w:val="548DD4" w:themeColor="text2" w:themeTint="99"/>
                          <w:sz w:val="24"/>
                          <w:szCs w:val="24"/>
                        </w:rPr>
                      </w:pPr>
                    </w:p>
                    <w:p w:rsidR="009777B0" w:rsidRDefault="009777B0" w:rsidP="006F5869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/>
                          <w:color w:val="548DD4" w:themeColor="text2" w:themeTint="99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548DD4" w:themeColor="text2" w:themeTint="99"/>
                          <w:sz w:val="24"/>
                          <w:szCs w:val="24"/>
                        </w:rPr>
                        <w:t xml:space="preserve">University Email Address: </w:t>
                      </w:r>
                      <w:hyperlink r:id="rId9" w:history="1">
                        <w:r w:rsidRPr="008A657D">
                          <w:rPr>
                            <w:rStyle w:val="Hyperlink"/>
                            <w:rFonts w:asciiTheme="majorBidi" w:hAnsiTheme="majorBidi" w:cstheme="majorBidi"/>
                            <w:color w:val="6666FF" w:themeColor="hyperlink" w:themeTint="99"/>
                            <w:sz w:val="24"/>
                            <w:szCs w:val="24"/>
                          </w:rPr>
                          <w:t>jchen54@sheffield.ac.uk</w:t>
                        </w:r>
                      </w:hyperlink>
                    </w:p>
                    <w:p w:rsidR="009777B0" w:rsidRPr="0014074E" w:rsidRDefault="009777B0" w:rsidP="006F5869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/>
                          <w:color w:val="548DD4" w:themeColor="text2" w:themeTint="9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4FFE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2353282" wp14:editId="4DDF4D17">
                <wp:simplePos x="0" y="0"/>
                <wp:positionH relativeFrom="column">
                  <wp:posOffset>1504950</wp:posOffset>
                </wp:positionH>
                <wp:positionV relativeFrom="paragraph">
                  <wp:posOffset>828675</wp:posOffset>
                </wp:positionV>
                <wp:extent cx="1857375" cy="14573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77B0" w:rsidRPr="006F5869" w:rsidRDefault="009777B0">
                            <w:pPr>
                              <w:rPr>
                                <w:rFonts w:asciiTheme="majorBidi" w:hAnsiTheme="majorBidi" w:cstheme="majorBidi"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6F5869">
                              <w:rPr>
                                <w:rFonts w:asciiTheme="majorBidi" w:hAnsiTheme="majorBidi" w:cstheme="majorBidi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Current Address:</w:t>
                            </w:r>
                          </w:p>
                          <w:p w:rsidR="009777B0" w:rsidRPr="006F5869" w:rsidRDefault="009777B0">
                            <w:pPr>
                              <w:rPr>
                                <w:rFonts w:asciiTheme="majorBidi" w:hAnsiTheme="majorBidi" w:cstheme="majorBidi"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6F5869">
                              <w:rPr>
                                <w:rFonts w:asciiTheme="majorBidi" w:hAnsiTheme="majorBidi" w:cstheme="majorBidi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Studio 528, Vita Student, Telephone House, 40 Charter Square, Sheffield</w:t>
                            </w:r>
                          </w:p>
                          <w:p w:rsidR="009777B0" w:rsidRPr="006F5869" w:rsidRDefault="009777B0">
                            <w:pPr>
                              <w:rPr>
                                <w:rFonts w:asciiTheme="majorBidi" w:hAnsiTheme="majorBidi" w:cstheme="majorBidi"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6F5869">
                              <w:rPr>
                                <w:rFonts w:asciiTheme="majorBidi" w:hAnsiTheme="majorBidi" w:cstheme="majorBidi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S11BA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53282" id="Text Box 5" o:spid="_x0000_s1030" type="#_x0000_t202" style="position:absolute;margin-left:118.5pt;margin-top:65.25pt;width:146.25pt;height:114.7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" filled="f" stroked="f" strokeweight=".5pt">
                <v:textbox>
                  <w:txbxContent>
                    <w:p w:rsidR="009777B0" w:rsidRPr="006F5869" w:rsidRDefault="009777B0">
                      <w:pPr>
                        <w:rPr>
                          <w:rFonts w:asciiTheme="majorBidi" w:hAnsiTheme="majorBidi" w:cstheme="majorBidi"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6F5869">
                        <w:rPr>
                          <w:rFonts w:asciiTheme="majorBidi" w:hAnsiTheme="majorBidi" w:cstheme="majorBidi"/>
                          <w:color w:val="76923C" w:themeColor="accent3" w:themeShade="BF"/>
                          <w:sz w:val="24"/>
                          <w:szCs w:val="24"/>
                        </w:rPr>
                        <w:t>Current Address:</w:t>
                      </w:r>
                    </w:p>
                    <w:p w:rsidR="009777B0" w:rsidRPr="006F5869" w:rsidRDefault="009777B0">
                      <w:pPr>
                        <w:rPr>
                          <w:rFonts w:asciiTheme="majorBidi" w:hAnsiTheme="majorBidi" w:cstheme="majorBidi"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6F5869">
                        <w:rPr>
                          <w:rFonts w:asciiTheme="majorBidi" w:hAnsiTheme="majorBidi" w:cstheme="majorBidi"/>
                          <w:color w:val="76923C" w:themeColor="accent3" w:themeShade="BF"/>
                          <w:sz w:val="24"/>
                          <w:szCs w:val="24"/>
                        </w:rPr>
                        <w:t>Studio 528, Vita Student, Telephone House, 40 Charter Square, Sheffield</w:t>
                      </w:r>
                    </w:p>
                    <w:p w:rsidR="009777B0" w:rsidRPr="006F5869" w:rsidRDefault="009777B0">
                      <w:pPr>
                        <w:rPr>
                          <w:rFonts w:asciiTheme="majorBidi" w:hAnsiTheme="majorBidi" w:cstheme="majorBidi"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6F5869">
                        <w:rPr>
                          <w:rFonts w:asciiTheme="majorBidi" w:hAnsiTheme="majorBidi" w:cstheme="majorBidi"/>
                          <w:color w:val="76923C" w:themeColor="accent3" w:themeShade="BF"/>
                          <w:sz w:val="24"/>
                          <w:szCs w:val="24"/>
                        </w:rPr>
                        <w:t>S11BA</w:t>
                      </w:r>
                    </w:p>
                  </w:txbxContent>
                </v:textbox>
              </v:shape>
            </w:pict>
          </mc:Fallback>
        </mc:AlternateContent>
      </w:r>
      <w:r w:rsidR="00754FFE">
        <w:rPr>
          <w:noProof/>
        </w:rPr>
        <w:drawing>
          <wp:anchor distT="0" distB="0" distL="114300" distR="114300" simplePos="0" relativeHeight="251604992" behindDoc="0" locked="0" layoutInCell="1" allowOverlap="1" wp14:anchorId="0A9D371D" wp14:editId="4C581027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1266825" cy="1713230"/>
            <wp:effectExtent l="133350" t="76200" r="85725" b="134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hea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7132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120B0D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9707FFB" wp14:editId="1BEABBE5">
                <wp:simplePos x="0" y="0"/>
                <wp:positionH relativeFrom="column">
                  <wp:posOffset>1476375</wp:posOffset>
                </wp:positionH>
                <wp:positionV relativeFrom="paragraph">
                  <wp:posOffset>647700</wp:posOffset>
                </wp:positionV>
                <wp:extent cx="4610100" cy="0"/>
                <wp:effectExtent l="57150" t="38100" r="5715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6F914" id="Straight Connector 8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51pt" to="479.2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14074E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736EF66" wp14:editId="318AE02A">
                <wp:simplePos x="0" y="0"/>
                <wp:positionH relativeFrom="column">
                  <wp:posOffset>1742440</wp:posOffset>
                </wp:positionH>
                <wp:positionV relativeFrom="paragraph">
                  <wp:posOffset>-438150</wp:posOffset>
                </wp:positionV>
                <wp:extent cx="3419475" cy="11049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7B0" w:rsidRPr="0014074E" w:rsidRDefault="009777B0" w:rsidP="00C2692D">
                            <w:pPr>
                              <w:rPr>
                                <w:sz w:val="96"/>
                                <w:szCs w:val="96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14074E">
                              <w:rPr>
                                <w:sz w:val="96"/>
                                <w:szCs w:val="96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Junjin 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6EF66" id="Text Box 4" o:spid="_x0000_s1031" type="#_x0000_t202" style="position:absolute;margin-left:137.2pt;margin-top:-34.5pt;width:269.25pt;height:87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" filled="f" stroked="f" strokeweight="2pt">
                <v:textbox>
                  <w:txbxContent>
                    <w:p w:rsidR="009777B0" w:rsidRPr="0014074E" w:rsidRDefault="009777B0" w:rsidP="00C2692D">
                      <w:pPr>
                        <w:rPr>
                          <w:sz w:val="96"/>
                          <w:szCs w:val="96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14074E">
                        <w:rPr>
                          <w:sz w:val="96"/>
                          <w:szCs w:val="96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  <w:t>Junjin Chen</w:t>
                      </w:r>
                    </w:p>
                  </w:txbxContent>
                </v:textbox>
              </v:shape>
            </w:pict>
          </mc:Fallback>
        </mc:AlternateContent>
      </w:r>
    </w:p>
    <w:p w:rsidR="00A654E6" w:rsidRDefault="0086401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3F23D2" wp14:editId="4B4DE277">
                <wp:simplePos x="0" y="0"/>
                <wp:positionH relativeFrom="margin">
                  <wp:posOffset>504825</wp:posOffset>
                </wp:positionH>
                <wp:positionV relativeFrom="paragraph">
                  <wp:posOffset>5363210</wp:posOffset>
                </wp:positionV>
                <wp:extent cx="5543550" cy="34099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340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77B0" w:rsidRPr="00CD1E79" w:rsidRDefault="009777B0" w:rsidP="00BE707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CD1E7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Description about my study</w:t>
                            </w:r>
                          </w:p>
                          <w:p w:rsidR="009777B0" w:rsidRPr="00266491" w:rsidRDefault="009777B0" w:rsidP="00301850">
                            <w:pP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 w:rsidRPr="00CD1E7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English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Not native, but it is good enough. I got 60 </w:t>
                            </w:r>
                            <w:r w:rsidR="00301850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in average 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(out of 100) in the college, there may be some improvement for now.</w:t>
                            </w:r>
                          </w:p>
                          <w:p w:rsidR="009777B0" w:rsidRPr="00266491" w:rsidRDefault="009777B0" w:rsidP="009777B0">
                            <w:pP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 w:rsidRPr="00CD1E7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Math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: I have been keeping a good grade 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in math 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since I was in my primary school. In the Computer Science department, I 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learned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4012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a lot about 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the logic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and matrix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864012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which help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me in coding and graphic transforming design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Well there may be some balance between my math and communication skill unfortunately. (Sometimes my logic does not fit in to others but I can deal with that</w:t>
                            </w:r>
                            <w:r w:rsidR="009734ED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, trust me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.)</w:t>
                            </w:r>
                          </w:p>
                          <w:p w:rsidR="009777B0" w:rsidRPr="00266491" w:rsidRDefault="009777B0" w:rsidP="00A7295F">
                            <w:pP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 w:rsidRPr="00CD1E7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Programming languages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I learned basic thing in programming languages, such as inheritance, polymorphism, IO etc. I achieved the ant robot coding competition using java, it was to make the robot follow a specific path to ‘home’. I cooperated with my colleagues and made a dental system in Java. I made a Sokoban game in Ruby. And in a group I made a twitter app which serves for a restaurant using ruby. On my own I wrote a website with some games on it using the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4012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(and </w:t>
                            </w:r>
                            <w:proofErr w:type="spellStart"/>
                            <w:r w:rsidR="00864012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="00864012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864012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css</w:t>
                            </w:r>
                            <w:proofErr w:type="spellEnd"/>
                            <w:r w:rsidR="00864012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864012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mysqlite</w:t>
                            </w:r>
                            <w:proofErr w:type="spellEnd"/>
                            <w:r w:rsidR="00864012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:rsidR="009777B0" w:rsidRPr="00266491" w:rsidRDefault="009777B0" w:rsidP="00494227">
                            <w:pP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23D2" id="Text Box 16" o:spid="_x0000_s1032" type="#_x0000_t202" style="position:absolute;margin-left:39.75pt;margin-top:422.3pt;width:436.5pt;height:26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" filled="f" stroked="f" strokeweight=".5pt">
                <v:textbox>
                  <w:txbxContent>
                    <w:p w:rsidR="009777B0" w:rsidRPr="00CD1E79" w:rsidRDefault="009777B0" w:rsidP="00BE707F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CD1E79">
                        <w:rPr>
                          <w:rFonts w:asciiTheme="majorBidi" w:hAnsiTheme="majorBidi" w:cstheme="majorBidi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>Description about my study</w:t>
                      </w:r>
                    </w:p>
                    <w:p w:rsidR="009777B0" w:rsidRPr="00266491" w:rsidRDefault="009777B0" w:rsidP="00301850">
                      <w:pP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</w:pPr>
                      <w:r w:rsidRPr="00CD1E79">
                        <w:rPr>
                          <w:rFonts w:asciiTheme="majorBidi" w:hAnsiTheme="majorBidi" w:cstheme="majorBidi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>English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Not native, but it is good enough. I got 60 </w:t>
                      </w:r>
                      <w:r w:rsidR="00301850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in </w:t>
                      </w:r>
                      <w:r w:rsidR="00301850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average 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(out of 100) in the college, there may be some improvement for now.</w:t>
                      </w:r>
                    </w:p>
                    <w:p w:rsidR="009777B0" w:rsidRPr="00266491" w:rsidRDefault="009777B0" w:rsidP="009777B0">
                      <w:pP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</w:pPr>
                      <w:r w:rsidRPr="00CD1E79">
                        <w:rPr>
                          <w:rFonts w:asciiTheme="majorBidi" w:hAnsiTheme="majorBidi" w:cstheme="majorBidi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>Math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: I have been keeping a good grade 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in math 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since I was in my primary school. In the Computer Science department, I 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learned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864012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a lot about 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the logic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and matrix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, </w:t>
                      </w:r>
                      <w:r w:rsidR="00864012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which help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me in coding and graphic transforming design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Well there may be some balance between my math and communication skill unfortunately. (Sometimes my logic does not fit in to others but I can deal with that</w:t>
                      </w:r>
                      <w:r w:rsidR="009734ED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, trust me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.)</w:t>
                      </w:r>
                    </w:p>
                    <w:p w:rsidR="009777B0" w:rsidRPr="00266491" w:rsidRDefault="009777B0" w:rsidP="00A7295F">
                      <w:pP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</w:pPr>
                      <w:r w:rsidRPr="00CD1E79">
                        <w:rPr>
                          <w:rFonts w:asciiTheme="majorBidi" w:hAnsiTheme="majorBidi" w:cstheme="majorBidi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>Programming languages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I learned basic thing in programming languages, such as inheritance, polymorphism, IO etc. I achieved the ant robot coding competition using java, it was to make the robot follow a specific path to ‘home’. I cooperated with my colleagues and made a dental system in Java. I made a Sokoban game in Ruby. And in a group I made a twitter app which serves for a restaurant using ruby. On my own I wrote a website with some games on it using the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Php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864012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(and </w:t>
                      </w:r>
                      <w:proofErr w:type="spellStart"/>
                      <w:r w:rsidR="00864012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 w:rsidR="00864012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864012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css</w:t>
                      </w:r>
                      <w:proofErr w:type="spellEnd"/>
                      <w:r w:rsidR="00864012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864012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mysqlite</w:t>
                      </w:r>
                      <w:proofErr w:type="spellEnd"/>
                      <w:r w:rsidR="00864012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).</w:t>
                      </w:r>
                    </w:p>
                    <w:p w:rsidR="009777B0" w:rsidRPr="00266491" w:rsidRDefault="009777B0" w:rsidP="00494227">
                      <w:pP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bookmarkEnd w:id="0"/>
      <w:r w:rsidR="007867A6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259B617" wp14:editId="46AB3162">
                <wp:simplePos x="0" y="0"/>
                <wp:positionH relativeFrom="column">
                  <wp:posOffset>1428750</wp:posOffset>
                </wp:positionH>
                <wp:positionV relativeFrom="paragraph">
                  <wp:posOffset>2334260</wp:posOffset>
                </wp:positionV>
                <wp:extent cx="1838325" cy="10382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7B0" w:rsidRPr="00E838BC" w:rsidRDefault="009777B0" w:rsidP="00754FFE">
                            <w:pPr>
                              <w:spacing w:after="240" w:line="240" w:lineRule="auto"/>
                              <w:rPr>
                                <w:rFonts w:asciiTheme="majorBidi" w:hAnsiTheme="majorBidi" w:cstheme="majorBid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E838BC">
                              <w:rPr>
                                <w:rFonts w:asciiTheme="majorBidi" w:hAnsiTheme="majorBidi" w:cstheme="majorBid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Birthday: 2</w:t>
                            </w:r>
                            <w:r w:rsidRPr="00E838BC">
                              <w:rPr>
                                <w:rFonts w:asciiTheme="majorBidi" w:hAnsiTheme="majorBidi" w:cstheme="majorBidi"/>
                                <w:color w:val="808080" w:themeColor="background1" w:themeShade="80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E838BC">
                              <w:rPr>
                                <w:rFonts w:asciiTheme="majorBidi" w:hAnsiTheme="majorBidi" w:cstheme="majorBid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March 1997</w:t>
                            </w:r>
                          </w:p>
                          <w:p w:rsidR="009777B0" w:rsidRPr="00E838BC" w:rsidRDefault="009777B0" w:rsidP="00754FFE">
                            <w:pPr>
                              <w:spacing w:after="240" w:line="240" w:lineRule="auto"/>
                              <w:rPr>
                                <w:rFonts w:asciiTheme="majorBidi" w:hAnsiTheme="majorBidi" w:cstheme="majorBid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E838BC">
                              <w:rPr>
                                <w:rFonts w:asciiTheme="majorBidi" w:hAnsiTheme="majorBidi" w:cstheme="majorBid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Sex: Male</w:t>
                            </w:r>
                          </w:p>
                          <w:p w:rsidR="009777B0" w:rsidRPr="00E838BC" w:rsidRDefault="009777B0" w:rsidP="007867A6">
                            <w:pPr>
                              <w:spacing w:after="240" w:line="240" w:lineRule="auto"/>
                              <w:rPr>
                                <w:rFonts w:asciiTheme="majorBidi" w:hAnsiTheme="majorBidi" w:cstheme="majorBid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E838BC">
                              <w:rPr>
                                <w:rFonts w:asciiTheme="majorBidi" w:hAnsiTheme="majorBidi" w:cstheme="majorBid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Nationality: Chinese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9B61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3" type="#_x0000_t202" style="position:absolute;margin-left:112.5pt;margin-top:183.8pt;width:144.75pt;height:81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" filled="f" stroked="f" strokeweight="2pt">
                <v:textbox>
                  <w:txbxContent>
                    <w:p w:rsidR="009777B0" w:rsidRPr="00E838BC" w:rsidRDefault="009777B0" w:rsidP="00754FFE">
                      <w:pPr>
                        <w:spacing w:after="240" w:line="240" w:lineRule="auto"/>
                        <w:rPr>
                          <w:rFonts w:asciiTheme="majorBidi" w:hAnsiTheme="majorBidi" w:cstheme="majorBid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E838BC">
                        <w:rPr>
                          <w:rFonts w:asciiTheme="majorBidi" w:hAnsiTheme="majorBidi" w:cstheme="majorBidi"/>
                          <w:color w:val="808080" w:themeColor="background1" w:themeShade="80"/>
                          <w:sz w:val="24"/>
                          <w:szCs w:val="24"/>
                        </w:rPr>
                        <w:t>Birthday: 2</w:t>
                      </w:r>
                      <w:r w:rsidRPr="00E838BC">
                        <w:rPr>
                          <w:rFonts w:asciiTheme="majorBidi" w:hAnsiTheme="majorBidi" w:cstheme="majorBidi"/>
                          <w:color w:val="808080" w:themeColor="background1" w:themeShade="80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E838BC">
                        <w:rPr>
                          <w:rFonts w:asciiTheme="majorBidi" w:hAnsiTheme="majorBidi" w:cstheme="majorBidi"/>
                          <w:color w:val="808080" w:themeColor="background1" w:themeShade="80"/>
                          <w:sz w:val="24"/>
                          <w:szCs w:val="24"/>
                        </w:rPr>
                        <w:t xml:space="preserve"> March 1997</w:t>
                      </w:r>
                    </w:p>
                    <w:p w:rsidR="009777B0" w:rsidRPr="00E838BC" w:rsidRDefault="009777B0" w:rsidP="00754FFE">
                      <w:pPr>
                        <w:spacing w:after="240" w:line="240" w:lineRule="auto"/>
                        <w:rPr>
                          <w:rFonts w:asciiTheme="majorBidi" w:hAnsiTheme="majorBidi" w:cstheme="majorBid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E838BC">
                        <w:rPr>
                          <w:rFonts w:asciiTheme="majorBidi" w:hAnsiTheme="majorBidi" w:cstheme="majorBidi"/>
                          <w:color w:val="808080" w:themeColor="background1" w:themeShade="80"/>
                          <w:sz w:val="24"/>
                          <w:szCs w:val="24"/>
                        </w:rPr>
                        <w:t>Sex: Male</w:t>
                      </w:r>
                    </w:p>
                    <w:p w:rsidR="009777B0" w:rsidRPr="00E838BC" w:rsidRDefault="009777B0" w:rsidP="007867A6">
                      <w:pPr>
                        <w:spacing w:after="240" w:line="240" w:lineRule="auto"/>
                        <w:rPr>
                          <w:rFonts w:asciiTheme="majorBidi" w:hAnsiTheme="majorBidi" w:cstheme="majorBid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E838BC">
                        <w:rPr>
                          <w:rFonts w:asciiTheme="majorBidi" w:hAnsiTheme="majorBidi" w:cstheme="majorBidi"/>
                          <w:color w:val="808080" w:themeColor="background1" w:themeShade="80"/>
                          <w:sz w:val="24"/>
                          <w:szCs w:val="24"/>
                        </w:rPr>
                        <w:t>Nationality: Chinese</w:t>
                      </w:r>
                    </w:p>
                  </w:txbxContent>
                </v:textbox>
              </v:shape>
            </w:pict>
          </mc:Fallback>
        </mc:AlternateContent>
      </w:r>
      <w:r w:rsidR="00A654E6">
        <w:br w:type="page"/>
      </w:r>
    </w:p>
    <w:p w:rsidR="009D7C3E" w:rsidRDefault="00C673A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29C4798" wp14:editId="00736060">
                <wp:simplePos x="0" y="0"/>
                <wp:positionH relativeFrom="margin">
                  <wp:align>center</wp:align>
                </wp:positionH>
                <wp:positionV relativeFrom="paragraph">
                  <wp:posOffset>5172075</wp:posOffset>
                </wp:positionV>
                <wp:extent cx="6515266" cy="3943350"/>
                <wp:effectExtent l="0" t="38100" r="1905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266" cy="3943350"/>
                          <a:chOff x="0" y="0"/>
                          <a:chExt cx="6515266" cy="1861368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15902"/>
                            <a:ext cx="1533525" cy="6000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prstDash val="dashDot"/>
                          </a:ln>
                        </wps:spPr>
                        <wps:txbx>
                          <w:txbxContent>
                            <w:p w:rsidR="009777B0" w:rsidRPr="00E838BC" w:rsidRDefault="009777B0" w:rsidP="00A654E6">
                              <w:pPr>
                                <w:rPr>
                                  <w:rFonts w:asciiTheme="majorBidi" w:hAnsiTheme="majorBidi" w:cstheme="majorBidi"/>
                                  <w:color w:val="00B0F0"/>
                                  <w:sz w:val="36"/>
                                  <w:szCs w:val="36"/>
                                  <w14:glow w14:rad="228600">
                                    <w14:schemeClr w14:val="accent3">
                                      <w14:alpha w14:val="60000"/>
                                      <w14:satMod w14:val="175000"/>
                                    </w14:schemeClr>
                                  </w14:glow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00B0F0"/>
                                  <w:sz w:val="36"/>
                                  <w:szCs w:val="36"/>
                                  <w14:glow w14:rad="228600">
                                    <w14:schemeClr w14:val="accent3">
                                      <w14:alpha w14:val="60000"/>
                                      <w14:satMod w14:val="175000"/>
                                    </w14:schemeClr>
                                  </w14:glow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009816" y="0"/>
                            <a:ext cx="5467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244057" y="74165"/>
                            <a:ext cx="5271209" cy="1787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77B0" w:rsidRDefault="009777B0" w:rsidP="0079528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</w:pPr>
                              <w:r w:rsidRPr="000F6A9A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 xml:space="preserve">Social </w:t>
                              </w:r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>I</w:t>
                              </w:r>
                              <w:r w:rsidRPr="000F6A9A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 xml:space="preserve">nnovation </w:t>
                              </w:r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>L</w:t>
                              </w:r>
                              <w:r w:rsidRPr="000F6A9A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>ab</w:t>
                              </w:r>
                            </w:p>
                            <w:p w:rsidR="009777B0" w:rsidRPr="00DD2DF4" w:rsidRDefault="009777B0" w:rsidP="006C2AD4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</w:pPr>
                              <w:r w:rsidRPr="00DD2DF4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>Creativ</w:t>
                              </w:r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>ity</w:t>
                              </w:r>
                              <w:r w:rsidRPr="00DD2DF4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 xml:space="preserve">, Management Skill, Teamwork </w:t>
                              </w:r>
                              <w:proofErr w:type="gramStart"/>
                              <w:r w:rsidRPr="00DD2DF4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>Ability,  Speech</w:t>
                              </w:r>
                              <w:proofErr w:type="gramEnd"/>
                              <w:r w:rsidRPr="00DD2DF4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>Skill</w:t>
                              </w:r>
                              <w:r w:rsidRPr="00DD2DF4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>.</w:t>
                              </w:r>
                            </w:p>
                            <w:p w:rsidR="009777B0" w:rsidRDefault="009777B0" w:rsidP="0079528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>Examination condition filming volunteer</w:t>
                              </w:r>
                            </w:p>
                            <w:p w:rsidR="009777B0" w:rsidRPr="00DD2DF4" w:rsidRDefault="009777B0" w:rsidP="00F9528A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</w:pPr>
                              <w:r w:rsidRPr="00DD2DF4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 xml:space="preserve">Performance </w:t>
                              </w:r>
                              <w:r w:rsidR="00F9528A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>Skill</w:t>
                              </w:r>
                            </w:p>
                            <w:p w:rsidR="009777B0" w:rsidRDefault="009777B0" w:rsidP="00C673A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 xml:space="preserve">24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>hours</w:t>
                              </w:r>
                              <w:proofErr w:type="gramEnd"/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 xml:space="preserve"> inspiration volunteer (Selling tickets and raising money for those who suffer from cancer)</w:t>
                              </w:r>
                            </w:p>
                            <w:p w:rsidR="009777B0" w:rsidRPr="00DD2DF4" w:rsidRDefault="009777B0" w:rsidP="00795281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</w:pPr>
                              <w:r w:rsidRPr="00DD2DF4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 xml:space="preserve">Sales </w:t>
                              </w:r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>Skill</w:t>
                              </w:r>
                            </w:p>
                            <w:p w:rsidR="009777B0" w:rsidRDefault="009777B0" w:rsidP="00900C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 xml:space="preserve">30 hours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>gameJam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 xml:space="preserve"> (make a game with given theme in 30 hours)</w:t>
                              </w:r>
                            </w:p>
                            <w:p w:rsidR="009777B0" w:rsidRPr="00795281" w:rsidRDefault="009777B0" w:rsidP="00693D34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 xml:space="preserve">Game design skill, </w:t>
                              </w:r>
                              <w:r w:rsidRPr="00795281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>Time-Manage</w:t>
                              </w:r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>ment</w:t>
                              </w:r>
                              <w:r w:rsidRPr="00795281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>Skill</w:t>
                              </w:r>
                            </w:p>
                            <w:p w:rsidR="009777B0" w:rsidRDefault="009777B0" w:rsidP="0079528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>Being a Mentor of 2 Mentees</w:t>
                              </w:r>
                            </w:p>
                            <w:p w:rsidR="009777B0" w:rsidRPr="00900C3B" w:rsidRDefault="009777B0" w:rsidP="00900C3B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>Leading Skill</w:t>
                              </w:r>
                            </w:p>
                            <w:p w:rsidR="009777B0" w:rsidRDefault="009777B0" w:rsidP="00DF148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>Pair Coding competition</w:t>
                              </w:r>
                            </w:p>
                            <w:p w:rsidR="009777B0" w:rsidRPr="00900C3B" w:rsidRDefault="009777B0" w:rsidP="00795281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</w:pPr>
                              <w:r w:rsidRPr="00900C3B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>Pair Programming Skill</w:t>
                              </w:r>
                            </w:p>
                            <w:p w:rsidR="009777B0" w:rsidRDefault="009777B0" w:rsidP="0079528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>Photoshop Lessons</w:t>
                              </w:r>
                            </w:p>
                            <w:p w:rsidR="009777B0" w:rsidRPr="00693D34" w:rsidRDefault="009777B0" w:rsidP="00C673AB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</w:pPr>
                              <w:r w:rsidRPr="00693D34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>Art Skill</w:t>
                              </w:r>
                            </w:p>
                            <w:p w:rsidR="009777B0" w:rsidRDefault="009777B0" w:rsidP="00693D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</w:pPr>
                              <w:r w:rsidRPr="00693D34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  <w:sz w:val="28"/>
                                  <w:szCs w:val="28"/>
                                </w:rPr>
                                <w:t>Top 7 in Man AHL Coder Prize</w:t>
                              </w:r>
                            </w:p>
                            <w:p w:rsidR="009777B0" w:rsidRPr="00693D34" w:rsidRDefault="009777B0" w:rsidP="00693D34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after="240"/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</w:pPr>
                              <w:r w:rsidRPr="00693D34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t>Being Smart</w:t>
                              </w:r>
                              <w:r w:rsidRPr="00693D34">
                                <w:rPr>
                                  <w:rFonts w:asciiTheme="majorBidi" w:hAnsiTheme="majorBidi" w:cstheme="majorBidi"/>
                                  <w:color w:val="244061" w:themeColor="accent1" w:themeShade="80"/>
                                </w:rPr>
                                <w:sym w:font="Wingdings" w:char="F04A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9C4798" id="Group 3" o:spid="_x0000_s1035" style="position:absolute;margin-left:0;margin-top:407.25pt;width:513pt;height:310.5pt;z-index:251726848;mso-position-horizontal:center;mso-position-horizontal-relative:margin;mso-width-relative:margin;mso-height-relative:margin" coordsize="65152,18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">
                <v:shape id="Text Box 17" o:spid="_x0000_s1036" type="#_x0000_t202" style="position:absolute;top:159;width:15335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" filled="f" stroked="f" strokeweight="1.5pt">
                  <v:stroke dashstyle="dashDot"/>
                  <v:textbox>
                    <w:txbxContent>
                      <w:p w:rsidR="009777B0" w:rsidRPr="00E838BC" w:rsidRDefault="009777B0" w:rsidP="00A654E6">
                        <w:pPr>
                          <w:rPr>
                            <w:rFonts w:asciiTheme="majorBidi" w:hAnsiTheme="majorBidi" w:cstheme="majorBidi"/>
                            <w:color w:val="00B0F0"/>
                            <w:sz w:val="36"/>
                            <w:szCs w:val="36"/>
                            <w14:glow w14:rad="228600">
                              <w14:schemeClr w14:val="accent3">
                                <w14:alpha w14:val="60000"/>
                                <w14:satMod w14:val="175000"/>
                              </w14:schemeClr>
                            </w14:glow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00B0F0"/>
                            <w:sz w:val="36"/>
                            <w:szCs w:val="36"/>
                            <w14:glow w14:rad="228600">
                              <w14:schemeClr w14:val="accent3">
                                <w14:alpha w14:val="60000"/>
                                <w14:satMod w14:val="175000"/>
                              </w14:schemeClr>
                            </w14:glow>
                          </w:rPr>
                          <w:t>Achievement</w:t>
                        </w:r>
                      </w:p>
                    </w:txbxContent>
                  </v:textbox>
                </v:shape>
                <v:line id="Straight Connector 18" o:spid="_x0000_s1037" style="position:absolute;visibility:visible;mso-wrap-style:square" from="10098,0" to="647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" strokecolor="#f79646 [3209]" strokeweight="3pt">
                  <v:shadow on="t" color="black" opacity="22937f" origin=",.5" offset="0,.63889mm"/>
                </v:line>
                <v:shape id="Text Box 19" o:spid="_x0000_s1038" type="#_x0000_t202" style="position:absolute;left:12440;top:741;width:52712;height:17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" filled="f" stroked="f" strokeweight="2pt">
                  <v:textbox>
                    <w:txbxContent>
                      <w:p w:rsidR="009777B0" w:rsidRDefault="009777B0" w:rsidP="0079528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</w:pPr>
                        <w:r w:rsidRPr="000F6A9A"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 xml:space="preserve">Social </w:t>
                        </w:r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>I</w:t>
                        </w:r>
                        <w:r w:rsidRPr="000F6A9A"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 xml:space="preserve">nnovation </w:t>
                        </w:r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>L</w:t>
                        </w:r>
                        <w:r w:rsidRPr="000F6A9A"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>ab</w:t>
                        </w:r>
                      </w:p>
                      <w:p w:rsidR="009777B0" w:rsidRPr="00DD2DF4" w:rsidRDefault="009777B0" w:rsidP="006C2AD4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</w:pPr>
                        <w:r w:rsidRPr="00DD2DF4"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>Creativ</w:t>
                        </w:r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>ity</w:t>
                        </w:r>
                        <w:r w:rsidRPr="00DD2DF4"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 xml:space="preserve">, Management Skill, Teamwork </w:t>
                        </w:r>
                        <w:proofErr w:type="gramStart"/>
                        <w:r w:rsidRPr="00DD2DF4"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>Ability,  Speech</w:t>
                        </w:r>
                        <w:proofErr w:type="gramEnd"/>
                        <w:r w:rsidRPr="00DD2DF4"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>Skill</w:t>
                        </w:r>
                        <w:r w:rsidRPr="00DD2DF4"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>.</w:t>
                        </w:r>
                      </w:p>
                      <w:p w:rsidR="009777B0" w:rsidRDefault="009777B0" w:rsidP="0079528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>Examination condition filming volunteer</w:t>
                        </w:r>
                      </w:p>
                      <w:p w:rsidR="009777B0" w:rsidRPr="00DD2DF4" w:rsidRDefault="009777B0" w:rsidP="00F9528A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</w:pPr>
                        <w:r w:rsidRPr="00DD2DF4"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 xml:space="preserve">Performance </w:t>
                        </w:r>
                        <w:r w:rsidR="00F9528A"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>Skill</w:t>
                        </w:r>
                      </w:p>
                      <w:p w:rsidR="009777B0" w:rsidRDefault="009777B0" w:rsidP="00C673A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 xml:space="preserve">24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>hours</w:t>
                        </w:r>
                        <w:proofErr w:type="gramEnd"/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 xml:space="preserve"> inspiration volunteer (Selling tickets and raising money for those who suffer from cancer)</w:t>
                        </w:r>
                      </w:p>
                      <w:p w:rsidR="009777B0" w:rsidRPr="00DD2DF4" w:rsidRDefault="009777B0" w:rsidP="00795281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</w:pPr>
                        <w:r w:rsidRPr="00DD2DF4"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 xml:space="preserve">Sales </w:t>
                        </w:r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>Skill</w:t>
                        </w:r>
                      </w:p>
                      <w:p w:rsidR="009777B0" w:rsidRDefault="009777B0" w:rsidP="00900C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 xml:space="preserve">30 hours 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>gameJam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 xml:space="preserve"> (make a game with given theme in 30 hours)</w:t>
                        </w:r>
                      </w:p>
                      <w:p w:rsidR="009777B0" w:rsidRPr="00795281" w:rsidRDefault="009777B0" w:rsidP="00693D34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 xml:space="preserve">Game design skill, </w:t>
                        </w:r>
                        <w:r w:rsidRPr="00795281"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>Time-Manage</w:t>
                        </w:r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>ment</w:t>
                        </w:r>
                        <w:r w:rsidRPr="00795281"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>Skill</w:t>
                        </w:r>
                      </w:p>
                      <w:p w:rsidR="009777B0" w:rsidRDefault="009777B0" w:rsidP="0079528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>Being a Mentor of 2 Mentees</w:t>
                        </w:r>
                      </w:p>
                      <w:p w:rsidR="009777B0" w:rsidRPr="00900C3B" w:rsidRDefault="009777B0" w:rsidP="00900C3B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>Leading Skill</w:t>
                        </w:r>
                      </w:p>
                      <w:p w:rsidR="009777B0" w:rsidRDefault="009777B0" w:rsidP="00DF148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>Pair Coding competition</w:t>
                        </w:r>
                      </w:p>
                      <w:p w:rsidR="009777B0" w:rsidRPr="00900C3B" w:rsidRDefault="009777B0" w:rsidP="00795281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</w:pPr>
                        <w:r w:rsidRPr="00900C3B"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>Pair Programming Skill</w:t>
                        </w:r>
                      </w:p>
                      <w:p w:rsidR="009777B0" w:rsidRDefault="009777B0" w:rsidP="0079528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>Photoshop Lessons</w:t>
                        </w:r>
                      </w:p>
                      <w:p w:rsidR="009777B0" w:rsidRPr="00693D34" w:rsidRDefault="009777B0" w:rsidP="00C673AB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</w:pPr>
                        <w:r w:rsidRPr="00693D34"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>Art Skill</w:t>
                        </w:r>
                      </w:p>
                      <w:p w:rsidR="009777B0" w:rsidRDefault="009777B0" w:rsidP="00693D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</w:pPr>
                        <w:r w:rsidRPr="00693D34">
                          <w:rPr>
                            <w:rFonts w:asciiTheme="majorBidi" w:hAnsiTheme="majorBidi" w:cstheme="majorBidi"/>
                            <w:color w:val="244061" w:themeColor="accent1" w:themeShade="80"/>
                            <w:sz w:val="28"/>
                            <w:szCs w:val="28"/>
                          </w:rPr>
                          <w:t>Top 7 in Man AHL Coder Prize</w:t>
                        </w:r>
                      </w:p>
                      <w:p w:rsidR="009777B0" w:rsidRPr="00693D34" w:rsidRDefault="009777B0" w:rsidP="00693D34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after="240"/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</w:pPr>
                        <w:r w:rsidRPr="00693D34"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t>Being Smart</w:t>
                        </w:r>
                        <w:r w:rsidRPr="00693D34">
                          <w:rPr>
                            <w:rFonts w:asciiTheme="majorBidi" w:hAnsiTheme="majorBidi" w:cstheme="majorBidi"/>
                            <w:color w:val="244061" w:themeColor="accent1" w:themeShade="80"/>
                          </w:rPr>
                          <w:sym w:font="Wingdings" w:char="F04A"/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7" behindDoc="0" locked="0" layoutInCell="1" allowOverlap="1" wp14:anchorId="7226DC2E" wp14:editId="57D9CE71">
                <wp:simplePos x="0" y="0"/>
                <wp:positionH relativeFrom="margin">
                  <wp:posOffset>523875</wp:posOffset>
                </wp:positionH>
                <wp:positionV relativeFrom="paragraph">
                  <wp:posOffset>0</wp:posOffset>
                </wp:positionV>
                <wp:extent cx="5295900" cy="51435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514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77B0" w:rsidRDefault="009777B0" w:rsidP="00C519B1">
                            <w:pPr>
                              <w:ind w:right="4779"/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And I would like to publish it after it is good enough. 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I 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wrote a word search programme in python. On my own I made</w:t>
                            </w:r>
                            <w:r w:rsidR="007D0260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it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top 7 in a coding competition which was to write an algorithm to play the game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HiveMinder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. (</w:t>
                            </w:r>
                            <w:r w:rsidRPr="007D728A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https://www.ahl.com/coderprize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) I also learned a functional programming language named Haskell and I wrote a simulate enigma and the machine to break enigma using Haskell.</w:t>
                            </w:r>
                          </w:p>
                          <w:p w:rsidR="009777B0" w:rsidRPr="00266491" w:rsidRDefault="009777B0" w:rsidP="00775DEE">
                            <w:pPr>
                              <w:ind w:right="4070"/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9777B0" w:rsidRPr="00266491" w:rsidRDefault="009777B0" w:rsidP="00C673AB">
                            <w:pP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 w:rsidRPr="00CD1E7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AI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(artificial intelligence)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I learned many algorithms for AI such as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best_first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(which was used in the coding competition by me),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branch_and_bound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, A* etc. I also learned data driven computing which is to make the machine learns from given data such as faces-learning, speaking-recognition etc.</w:t>
                            </w:r>
                          </w:p>
                          <w:p w:rsidR="009777B0" w:rsidRPr="00266491" w:rsidRDefault="009777B0" w:rsidP="00C673AB">
                            <w:pP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 w:rsidRPr="00CD1E7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Software Engineering</w:t>
                            </w:r>
                            <w:r w:rsidRPr="00266491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This module showed me how to manage a software manufacturing process, which method to be used to manage different software developing process, what problems are we facing when making a software, how to communicate with client and how to work with teammates and etc. I would like to see how it works in practice.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6DC2E" id="Text Box 2" o:spid="_x0000_s1039" type="#_x0000_t202" style="position:absolute;margin-left:41.25pt;margin-top:0;width:417pt;height:405pt;z-index:25160396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" filled="f" stroked="f" strokeweight=".5pt">
                <v:textbox>
                  <w:txbxContent>
                    <w:p w:rsidR="009777B0" w:rsidRDefault="009777B0" w:rsidP="00C519B1">
                      <w:pPr>
                        <w:ind w:right="4779"/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And I would like to publish it after it is good enough. 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I 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wrote a word search programme in python. 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On my own I made</w:t>
                      </w:r>
                      <w:r w:rsidR="007D0260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7D0260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it</w:t>
                      </w:r>
                      <w:bookmarkStart w:id="1" w:name="_GoBack"/>
                      <w:bookmarkEnd w:id="1"/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top 7 in a coding competition which was to write an algorithm to play the game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HiveMinder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. (</w:t>
                      </w:r>
                      <w:r w:rsidRPr="007D728A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https://www.ahl.com/coderprize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) I also learned a functional programming language named Haskell and I wrote a simulate enigma and the machine to break enigma using Haskell.</w:t>
                      </w:r>
                    </w:p>
                    <w:p w:rsidR="009777B0" w:rsidRPr="00266491" w:rsidRDefault="009777B0" w:rsidP="00775DEE">
                      <w:pPr>
                        <w:ind w:right="4070"/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9777B0" w:rsidRPr="00266491" w:rsidRDefault="009777B0" w:rsidP="00C673AB">
                      <w:pP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</w:pPr>
                      <w:r w:rsidRPr="00CD1E79">
                        <w:rPr>
                          <w:rFonts w:asciiTheme="majorBidi" w:hAnsiTheme="majorBidi" w:cstheme="majorBidi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>AI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(artificial intelligence)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I learned many algorithms for AI such as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best_first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 (which was used in the coding competition by me),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branch_and_bound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, A* etc. I also learned data driven computing which is to make the machine learns from given data such as faces-learning, speaking-recognition etc.</w:t>
                      </w:r>
                    </w:p>
                    <w:p w:rsidR="009777B0" w:rsidRPr="00266491" w:rsidRDefault="009777B0" w:rsidP="00C673AB">
                      <w:pP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</w:pPr>
                      <w:r w:rsidRPr="00CD1E79">
                        <w:rPr>
                          <w:rFonts w:asciiTheme="majorBidi" w:hAnsiTheme="majorBidi" w:cstheme="majorBidi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>Software Engineering</w:t>
                      </w:r>
                      <w:r w:rsidRPr="00266491"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color w:val="365F91" w:themeColor="accent1" w:themeShade="BF"/>
                          <w:sz w:val="24"/>
                          <w:szCs w:val="24"/>
                        </w:rPr>
                        <w:t>This module showed me how to manage a software manufacturing process, which method to be used to manage different software developing process, what problems are we facing when making a software, how to communicate with client and how to work with teammates and etc. I would like to see how it works in practice.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1041">
        <w:rPr>
          <w:noProof/>
        </w:rPr>
        <w:drawing>
          <wp:anchor distT="0" distB="0" distL="114300" distR="114300" simplePos="0" relativeHeight="251730943" behindDoc="0" locked="0" layoutInCell="1" allowOverlap="1" wp14:anchorId="51605856" wp14:editId="7829C317">
            <wp:simplePos x="0" y="0"/>
            <wp:positionH relativeFrom="margin">
              <wp:align>right</wp:align>
            </wp:positionH>
            <wp:positionV relativeFrom="paragraph">
              <wp:posOffset>1314450</wp:posOffset>
            </wp:positionV>
            <wp:extent cx="2878511" cy="16478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eaderBoar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511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4AE">
        <w:rPr>
          <w:noProof/>
        </w:rPr>
        <w:drawing>
          <wp:anchor distT="0" distB="0" distL="114300" distR="114300" simplePos="0" relativeHeight="251729919" behindDoc="0" locked="0" layoutInCell="1" allowOverlap="1" wp14:anchorId="1C124F3B" wp14:editId="057644A8">
            <wp:simplePos x="0" y="0"/>
            <wp:positionH relativeFrom="margin">
              <wp:posOffset>3200400</wp:posOffset>
            </wp:positionH>
            <wp:positionV relativeFrom="paragraph">
              <wp:posOffset>-152400</wp:posOffset>
            </wp:positionV>
            <wp:extent cx="2095500" cy="1382247"/>
            <wp:effectExtent l="342900" t="57150" r="38100" b="2946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m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822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7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B0264"/>
    <w:multiLevelType w:val="hybridMultilevel"/>
    <w:tmpl w:val="C03670D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F2C156C"/>
    <w:multiLevelType w:val="hybridMultilevel"/>
    <w:tmpl w:val="F7029E8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6AD5297"/>
    <w:multiLevelType w:val="hybridMultilevel"/>
    <w:tmpl w:val="835CC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2D"/>
    <w:rsid w:val="00056128"/>
    <w:rsid w:val="000F6A9A"/>
    <w:rsid w:val="0010207F"/>
    <w:rsid w:val="00120B0D"/>
    <w:rsid w:val="0014074E"/>
    <w:rsid w:val="00143E56"/>
    <w:rsid w:val="00266491"/>
    <w:rsid w:val="002C0933"/>
    <w:rsid w:val="00301850"/>
    <w:rsid w:val="0038125B"/>
    <w:rsid w:val="00391D88"/>
    <w:rsid w:val="003C465A"/>
    <w:rsid w:val="00420EF6"/>
    <w:rsid w:val="00494227"/>
    <w:rsid w:val="004E14AE"/>
    <w:rsid w:val="005878C4"/>
    <w:rsid w:val="00601787"/>
    <w:rsid w:val="00601ED6"/>
    <w:rsid w:val="00671854"/>
    <w:rsid w:val="00693D34"/>
    <w:rsid w:val="006A1AAE"/>
    <w:rsid w:val="006A5660"/>
    <w:rsid w:val="006B7BE9"/>
    <w:rsid w:val="006C2AD4"/>
    <w:rsid w:val="006F5869"/>
    <w:rsid w:val="007045E3"/>
    <w:rsid w:val="007262B2"/>
    <w:rsid w:val="007372FD"/>
    <w:rsid w:val="00754FFE"/>
    <w:rsid w:val="00775DEE"/>
    <w:rsid w:val="007859FF"/>
    <w:rsid w:val="007867A6"/>
    <w:rsid w:val="00795281"/>
    <w:rsid w:val="007B42C0"/>
    <w:rsid w:val="007D0260"/>
    <w:rsid w:val="007D728A"/>
    <w:rsid w:val="007F6FF4"/>
    <w:rsid w:val="008121FB"/>
    <w:rsid w:val="00836CED"/>
    <w:rsid w:val="00864012"/>
    <w:rsid w:val="00900C3B"/>
    <w:rsid w:val="00951DFA"/>
    <w:rsid w:val="009539A9"/>
    <w:rsid w:val="009734ED"/>
    <w:rsid w:val="009777B0"/>
    <w:rsid w:val="009D623D"/>
    <w:rsid w:val="009D7C3E"/>
    <w:rsid w:val="00A453BE"/>
    <w:rsid w:val="00A654E6"/>
    <w:rsid w:val="00A7295F"/>
    <w:rsid w:val="00AF4659"/>
    <w:rsid w:val="00B10D4C"/>
    <w:rsid w:val="00BB61A6"/>
    <w:rsid w:val="00BC59E3"/>
    <w:rsid w:val="00BE68F9"/>
    <w:rsid w:val="00BE707F"/>
    <w:rsid w:val="00C16E92"/>
    <w:rsid w:val="00C2692D"/>
    <w:rsid w:val="00C519B1"/>
    <w:rsid w:val="00C55A73"/>
    <w:rsid w:val="00C612A9"/>
    <w:rsid w:val="00C673AB"/>
    <w:rsid w:val="00CD1E79"/>
    <w:rsid w:val="00D233AE"/>
    <w:rsid w:val="00D412D1"/>
    <w:rsid w:val="00D81041"/>
    <w:rsid w:val="00DA5698"/>
    <w:rsid w:val="00DD2DF4"/>
    <w:rsid w:val="00DF148B"/>
    <w:rsid w:val="00E4421C"/>
    <w:rsid w:val="00E735D7"/>
    <w:rsid w:val="00E838BC"/>
    <w:rsid w:val="00F144BB"/>
    <w:rsid w:val="00F44E0D"/>
    <w:rsid w:val="00F9528A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39595"/>
      <o:colormenu v:ext="edit" fillcolor="none [1305]"/>
    </o:shapedefaults>
    <o:shapelayout v:ext="edit">
      <o:idmap v:ext="edit" data="1"/>
    </o:shapelayout>
  </w:shapeDefaults>
  <w:decimalSymbol w:val="."/>
  <w:listSeparator w:val=","/>
  <w15:chartTrackingRefBased/>
  <w15:docId w15:val="{2EB4B570-059F-402C-87F0-34EC6611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8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99404025@qq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chen54@sheffield.ac.uk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099404025@qq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jchen54@sheffield.ac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05362-1BBB-4980-8385-21BFA3A46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DFF9A425</Template>
  <TotalTime>187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Junjin Chen</dc:creator>
  <cp:keywords/>
  <dc:description/>
  <cp:lastModifiedBy>Junjin Chen</cp:lastModifiedBy>
  <cp:revision>45</cp:revision>
  <dcterms:created xsi:type="dcterms:W3CDTF">2017-01-09T15:55:00Z</dcterms:created>
  <dcterms:modified xsi:type="dcterms:W3CDTF">2017-03-29T09:11:00Z</dcterms:modified>
</cp:coreProperties>
</file>